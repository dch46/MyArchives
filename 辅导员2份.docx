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适用于所有内容的布局表格"/>
      </w:tblPr>
      <w:tblGrid>
        <w:gridCol w:w="2923"/>
        <w:gridCol w:w="6681"/>
      </w:tblGrid>
      <w:tr w:rsidR="00C420C8" w:rsidRPr="005335E7" w14:paraId="527510A3" w14:textId="77777777" w:rsidTr="00C420C8">
        <w:tc>
          <w:tcPr>
            <w:tcW w:w="3023" w:type="dxa"/>
          </w:tcPr>
          <w:p w14:paraId="77AE56F5" w14:textId="614D3E6F" w:rsidR="00C420C8" w:rsidRPr="005335E7" w:rsidRDefault="001D1EAD" w:rsidP="003856C9">
            <w:pPr>
              <w:pStyle w:val="1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陈家铭</w:t>
            </w:r>
          </w:p>
          <w:p w14:paraId="764AE7A4" w14:textId="722C37F8" w:rsidR="00C420C8" w:rsidRPr="005335E7" w:rsidRDefault="00186B3F" w:rsidP="005246B9">
            <w:pPr>
              <w:pStyle w:val="affffff1"/>
              <w:rPr>
                <w:rFonts w:ascii="微软雅黑" w:hAnsi="微软雅黑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D1C7F47" wp14:editId="53DFE4F0">
                  <wp:simplePos x="0" y="0"/>
                  <wp:positionH relativeFrom="column">
                    <wp:posOffset>765640</wp:posOffset>
                  </wp:positionH>
                  <wp:positionV relativeFrom="paragraph">
                    <wp:posOffset>254544</wp:posOffset>
                  </wp:positionV>
                  <wp:extent cx="321129" cy="258331"/>
                  <wp:effectExtent l="0" t="0" r="3175" b="889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29" cy="258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微软雅黑" w:hAnsi="微软雅黑"/>
                <w:noProof/>
              </w:rPr>
              <mc:AlternateContent>
                <mc:Choice Requires="wps">
                  <w:drawing>
                    <wp:inline distT="0" distB="0" distL="0" distR="0" wp14:anchorId="52FE1174" wp14:editId="2D55A17F">
                      <wp:extent cx="329184" cy="329184"/>
                      <wp:effectExtent l="0" t="0" r="13970" b="13970"/>
                      <wp:docPr id="3" name="任意多边形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329184" cy="329184"/>
                              </a:xfrm>
                              <a:custGeom>
                                <a:avLst/>
                                <a:gdLst>
                                  <a:gd name="T0" fmla="*/ 1362 w 3324"/>
                                  <a:gd name="T1" fmla="*/ 80 h 3324"/>
                                  <a:gd name="T2" fmla="*/ 991 w 3324"/>
                                  <a:gd name="T3" fmla="*/ 199 h 3324"/>
                                  <a:gd name="T4" fmla="*/ 666 w 3324"/>
                                  <a:gd name="T5" fmla="*/ 398 h 3324"/>
                                  <a:gd name="T6" fmla="*/ 397 w 3324"/>
                                  <a:gd name="T7" fmla="*/ 666 h 3324"/>
                                  <a:gd name="T8" fmla="*/ 198 w 3324"/>
                                  <a:gd name="T9" fmla="*/ 991 h 3324"/>
                                  <a:gd name="T10" fmla="*/ 80 w 3324"/>
                                  <a:gd name="T11" fmla="*/ 1362 h 3324"/>
                                  <a:gd name="T12" fmla="*/ 56 w 3324"/>
                                  <a:gd name="T13" fmla="*/ 1764 h 3324"/>
                                  <a:gd name="T14" fmla="*/ 128 w 3324"/>
                                  <a:gd name="T15" fmla="*/ 2152 h 3324"/>
                                  <a:gd name="T16" fmla="*/ 288 w 3324"/>
                                  <a:gd name="T17" fmla="*/ 2502 h 3324"/>
                                  <a:gd name="T18" fmla="*/ 524 w 3324"/>
                                  <a:gd name="T19" fmla="*/ 2800 h 3324"/>
                                  <a:gd name="T20" fmla="*/ 822 w 3324"/>
                                  <a:gd name="T21" fmla="*/ 3036 h 3324"/>
                                  <a:gd name="T22" fmla="*/ 1172 w 3324"/>
                                  <a:gd name="T23" fmla="*/ 3196 h 3324"/>
                                  <a:gd name="T24" fmla="*/ 1560 w 3324"/>
                                  <a:gd name="T25" fmla="*/ 3268 h 3324"/>
                                  <a:gd name="T26" fmla="*/ 1962 w 3324"/>
                                  <a:gd name="T27" fmla="*/ 3244 h 3324"/>
                                  <a:gd name="T28" fmla="*/ 2333 w 3324"/>
                                  <a:gd name="T29" fmla="*/ 3126 h 3324"/>
                                  <a:gd name="T30" fmla="*/ 2658 w 3324"/>
                                  <a:gd name="T31" fmla="*/ 2927 h 3324"/>
                                  <a:gd name="T32" fmla="*/ 2926 w 3324"/>
                                  <a:gd name="T33" fmla="*/ 2658 h 3324"/>
                                  <a:gd name="T34" fmla="*/ 3125 w 3324"/>
                                  <a:gd name="T35" fmla="*/ 2333 h 3324"/>
                                  <a:gd name="T36" fmla="*/ 3244 w 3324"/>
                                  <a:gd name="T37" fmla="*/ 1962 h 3324"/>
                                  <a:gd name="T38" fmla="*/ 3269 w 3324"/>
                                  <a:gd name="T39" fmla="*/ 1560 h 3324"/>
                                  <a:gd name="T40" fmla="*/ 3196 w 3324"/>
                                  <a:gd name="T41" fmla="*/ 1172 h 3324"/>
                                  <a:gd name="T42" fmla="*/ 3035 w 3324"/>
                                  <a:gd name="T43" fmla="*/ 822 h 3324"/>
                                  <a:gd name="T44" fmla="*/ 2801 w 3324"/>
                                  <a:gd name="T45" fmla="*/ 523 h 3324"/>
                                  <a:gd name="T46" fmla="*/ 2502 w 3324"/>
                                  <a:gd name="T47" fmla="*/ 289 h 3324"/>
                                  <a:gd name="T48" fmla="*/ 2152 w 3324"/>
                                  <a:gd name="T49" fmla="*/ 128 h 3324"/>
                                  <a:gd name="T50" fmla="*/ 1764 w 3324"/>
                                  <a:gd name="T51" fmla="*/ 55 h 3324"/>
                                  <a:gd name="T52" fmla="*/ 1871 w 3324"/>
                                  <a:gd name="T53" fmla="*/ 12 h 3324"/>
                                  <a:gd name="T54" fmla="*/ 2262 w 3324"/>
                                  <a:gd name="T55" fmla="*/ 112 h 3324"/>
                                  <a:gd name="T56" fmla="*/ 2611 w 3324"/>
                                  <a:gd name="T57" fmla="*/ 297 h 3324"/>
                                  <a:gd name="T58" fmla="*/ 2904 w 3324"/>
                                  <a:gd name="T59" fmla="*/ 558 h 3324"/>
                                  <a:gd name="T60" fmla="*/ 3130 w 3324"/>
                                  <a:gd name="T61" fmla="*/ 880 h 3324"/>
                                  <a:gd name="T62" fmla="*/ 3273 w 3324"/>
                                  <a:gd name="T63" fmla="*/ 1252 h 3324"/>
                                  <a:gd name="T64" fmla="*/ 3324 w 3324"/>
                                  <a:gd name="T65" fmla="*/ 1662 h 3324"/>
                                  <a:gd name="T66" fmla="*/ 3273 w 3324"/>
                                  <a:gd name="T67" fmla="*/ 2071 h 3324"/>
                                  <a:gd name="T68" fmla="*/ 3130 w 3324"/>
                                  <a:gd name="T69" fmla="*/ 2443 h 3324"/>
                                  <a:gd name="T70" fmla="*/ 2904 w 3324"/>
                                  <a:gd name="T71" fmla="*/ 2765 h 3324"/>
                                  <a:gd name="T72" fmla="*/ 2611 w 3324"/>
                                  <a:gd name="T73" fmla="*/ 3026 h 3324"/>
                                  <a:gd name="T74" fmla="*/ 2262 w 3324"/>
                                  <a:gd name="T75" fmla="*/ 3213 h 3324"/>
                                  <a:gd name="T76" fmla="*/ 1871 w 3324"/>
                                  <a:gd name="T77" fmla="*/ 3311 h 3324"/>
                                  <a:gd name="T78" fmla="*/ 1454 w 3324"/>
                                  <a:gd name="T79" fmla="*/ 3311 h 3324"/>
                                  <a:gd name="T80" fmla="*/ 1061 w 3324"/>
                                  <a:gd name="T81" fmla="*/ 3213 h 3324"/>
                                  <a:gd name="T82" fmla="*/ 712 w 3324"/>
                                  <a:gd name="T83" fmla="*/ 3026 h 3324"/>
                                  <a:gd name="T84" fmla="*/ 419 w 3324"/>
                                  <a:gd name="T85" fmla="*/ 2765 h 3324"/>
                                  <a:gd name="T86" fmla="*/ 194 w 3324"/>
                                  <a:gd name="T87" fmla="*/ 2443 h 3324"/>
                                  <a:gd name="T88" fmla="*/ 51 w 3324"/>
                                  <a:gd name="T89" fmla="*/ 2071 h 3324"/>
                                  <a:gd name="T90" fmla="*/ 0 w 3324"/>
                                  <a:gd name="T91" fmla="*/ 1662 h 3324"/>
                                  <a:gd name="T92" fmla="*/ 51 w 3324"/>
                                  <a:gd name="T93" fmla="*/ 1252 h 3324"/>
                                  <a:gd name="T94" fmla="*/ 194 w 3324"/>
                                  <a:gd name="T95" fmla="*/ 880 h 3324"/>
                                  <a:gd name="T96" fmla="*/ 419 w 3324"/>
                                  <a:gd name="T97" fmla="*/ 558 h 3324"/>
                                  <a:gd name="T98" fmla="*/ 712 w 3324"/>
                                  <a:gd name="T99" fmla="*/ 297 h 3324"/>
                                  <a:gd name="T100" fmla="*/ 1061 w 3324"/>
                                  <a:gd name="T101" fmla="*/ 112 h 3324"/>
                                  <a:gd name="T102" fmla="*/ 1454 w 3324"/>
                                  <a:gd name="T103" fmla="*/ 12 h 332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3324" h="3324">
                                    <a:moveTo>
                                      <a:pt x="1662" y="52"/>
                                    </a:moveTo>
                                    <a:lnTo>
                                      <a:pt x="1560" y="55"/>
                                    </a:lnTo>
                                    <a:lnTo>
                                      <a:pt x="1460" y="65"/>
                                    </a:lnTo>
                                    <a:lnTo>
                                      <a:pt x="1362" y="80"/>
                                    </a:lnTo>
                                    <a:lnTo>
                                      <a:pt x="1265" y="101"/>
                                    </a:lnTo>
                                    <a:lnTo>
                                      <a:pt x="1172" y="128"/>
                                    </a:lnTo>
                                    <a:lnTo>
                                      <a:pt x="1080" y="161"/>
                                    </a:lnTo>
                                    <a:lnTo>
                                      <a:pt x="991" y="199"/>
                                    </a:lnTo>
                                    <a:lnTo>
                                      <a:pt x="905" y="240"/>
                                    </a:lnTo>
                                    <a:lnTo>
                                      <a:pt x="822" y="289"/>
                                    </a:lnTo>
                                    <a:lnTo>
                                      <a:pt x="743" y="341"/>
                                    </a:lnTo>
                                    <a:lnTo>
                                      <a:pt x="666" y="398"/>
                                    </a:lnTo>
                                    <a:lnTo>
                                      <a:pt x="593" y="458"/>
                                    </a:lnTo>
                                    <a:lnTo>
                                      <a:pt x="524" y="523"/>
                                    </a:lnTo>
                                    <a:lnTo>
                                      <a:pt x="459" y="592"/>
                                    </a:lnTo>
                                    <a:lnTo>
                                      <a:pt x="397" y="666"/>
                                    </a:lnTo>
                                    <a:lnTo>
                                      <a:pt x="341" y="742"/>
                                    </a:lnTo>
                                    <a:lnTo>
                                      <a:pt x="288" y="822"/>
                                    </a:lnTo>
                                    <a:lnTo>
                                      <a:pt x="241" y="906"/>
                                    </a:lnTo>
                                    <a:lnTo>
                                      <a:pt x="198" y="991"/>
                                    </a:lnTo>
                                    <a:lnTo>
                                      <a:pt x="161" y="1080"/>
                                    </a:lnTo>
                                    <a:lnTo>
                                      <a:pt x="128" y="1172"/>
                                    </a:lnTo>
                                    <a:lnTo>
                                      <a:pt x="102" y="1266"/>
                                    </a:lnTo>
                                    <a:lnTo>
                                      <a:pt x="80" y="1362"/>
                                    </a:lnTo>
                                    <a:lnTo>
                                      <a:pt x="65" y="1460"/>
                                    </a:lnTo>
                                    <a:lnTo>
                                      <a:pt x="56" y="1560"/>
                                    </a:lnTo>
                                    <a:lnTo>
                                      <a:pt x="53" y="1662"/>
                                    </a:lnTo>
                                    <a:lnTo>
                                      <a:pt x="56" y="1764"/>
                                    </a:lnTo>
                                    <a:lnTo>
                                      <a:pt x="65" y="1864"/>
                                    </a:lnTo>
                                    <a:lnTo>
                                      <a:pt x="80" y="1962"/>
                                    </a:lnTo>
                                    <a:lnTo>
                                      <a:pt x="102" y="2059"/>
                                    </a:lnTo>
                                    <a:lnTo>
                                      <a:pt x="128" y="2152"/>
                                    </a:lnTo>
                                    <a:lnTo>
                                      <a:pt x="161" y="2244"/>
                                    </a:lnTo>
                                    <a:lnTo>
                                      <a:pt x="198" y="2333"/>
                                    </a:lnTo>
                                    <a:lnTo>
                                      <a:pt x="241" y="2419"/>
                                    </a:lnTo>
                                    <a:lnTo>
                                      <a:pt x="288" y="2502"/>
                                    </a:lnTo>
                                    <a:lnTo>
                                      <a:pt x="341" y="2581"/>
                                    </a:lnTo>
                                    <a:lnTo>
                                      <a:pt x="397" y="2658"/>
                                    </a:lnTo>
                                    <a:lnTo>
                                      <a:pt x="459" y="2731"/>
                                    </a:lnTo>
                                    <a:lnTo>
                                      <a:pt x="524" y="2800"/>
                                    </a:lnTo>
                                    <a:lnTo>
                                      <a:pt x="593" y="2865"/>
                                    </a:lnTo>
                                    <a:lnTo>
                                      <a:pt x="666" y="2927"/>
                                    </a:lnTo>
                                    <a:lnTo>
                                      <a:pt x="743" y="2983"/>
                                    </a:lnTo>
                                    <a:lnTo>
                                      <a:pt x="822" y="3036"/>
                                    </a:lnTo>
                                    <a:lnTo>
                                      <a:pt x="905" y="3083"/>
                                    </a:lnTo>
                                    <a:lnTo>
                                      <a:pt x="991" y="3126"/>
                                    </a:lnTo>
                                    <a:lnTo>
                                      <a:pt x="1080" y="3163"/>
                                    </a:lnTo>
                                    <a:lnTo>
                                      <a:pt x="1172" y="3196"/>
                                    </a:lnTo>
                                    <a:lnTo>
                                      <a:pt x="1265" y="3222"/>
                                    </a:lnTo>
                                    <a:lnTo>
                                      <a:pt x="1362" y="3244"/>
                                    </a:lnTo>
                                    <a:lnTo>
                                      <a:pt x="1460" y="3259"/>
                                    </a:lnTo>
                                    <a:lnTo>
                                      <a:pt x="1560" y="3268"/>
                                    </a:lnTo>
                                    <a:lnTo>
                                      <a:pt x="1662" y="3271"/>
                                    </a:lnTo>
                                    <a:lnTo>
                                      <a:pt x="1764" y="3268"/>
                                    </a:lnTo>
                                    <a:lnTo>
                                      <a:pt x="1864" y="3259"/>
                                    </a:lnTo>
                                    <a:lnTo>
                                      <a:pt x="1962" y="3244"/>
                                    </a:lnTo>
                                    <a:lnTo>
                                      <a:pt x="2058" y="3222"/>
                                    </a:lnTo>
                                    <a:lnTo>
                                      <a:pt x="2152" y="3196"/>
                                    </a:lnTo>
                                    <a:lnTo>
                                      <a:pt x="2244" y="3163"/>
                                    </a:lnTo>
                                    <a:lnTo>
                                      <a:pt x="2333" y="3126"/>
                                    </a:lnTo>
                                    <a:lnTo>
                                      <a:pt x="2418" y="3083"/>
                                    </a:lnTo>
                                    <a:lnTo>
                                      <a:pt x="2502" y="3036"/>
                                    </a:lnTo>
                                    <a:lnTo>
                                      <a:pt x="2582" y="2983"/>
                                    </a:lnTo>
                                    <a:lnTo>
                                      <a:pt x="2658" y="2927"/>
                                    </a:lnTo>
                                    <a:lnTo>
                                      <a:pt x="2732" y="2865"/>
                                    </a:lnTo>
                                    <a:lnTo>
                                      <a:pt x="2801" y="2800"/>
                                    </a:lnTo>
                                    <a:lnTo>
                                      <a:pt x="2866" y="2731"/>
                                    </a:lnTo>
                                    <a:lnTo>
                                      <a:pt x="2926" y="2658"/>
                                    </a:lnTo>
                                    <a:lnTo>
                                      <a:pt x="2983" y="2581"/>
                                    </a:lnTo>
                                    <a:lnTo>
                                      <a:pt x="3035" y="2502"/>
                                    </a:lnTo>
                                    <a:lnTo>
                                      <a:pt x="3084" y="2419"/>
                                    </a:lnTo>
                                    <a:lnTo>
                                      <a:pt x="3125" y="2333"/>
                                    </a:lnTo>
                                    <a:lnTo>
                                      <a:pt x="3163" y="2244"/>
                                    </a:lnTo>
                                    <a:lnTo>
                                      <a:pt x="3196" y="2152"/>
                                    </a:lnTo>
                                    <a:lnTo>
                                      <a:pt x="3223" y="2059"/>
                                    </a:lnTo>
                                    <a:lnTo>
                                      <a:pt x="3244" y="1962"/>
                                    </a:lnTo>
                                    <a:lnTo>
                                      <a:pt x="3259" y="1864"/>
                                    </a:lnTo>
                                    <a:lnTo>
                                      <a:pt x="3269" y="1764"/>
                                    </a:lnTo>
                                    <a:lnTo>
                                      <a:pt x="3272" y="1662"/>
                                    </a:lnTo>
                                    <a:lnTo>
                                      <a:pt x="3269" y="1560"/>
                                    </a:lnTo>
                                    <a:lnTo>
                                      <a:pt x="3259" y="1460"/>
                                    </a:lnTo>
                                    <a:lnTo>
                                      <a:pt x="3244" y="1362"/>
                                    </a:lnTo>
                                    <a:lnTo>
                                      <a:pt x="3223" y="1266"/>
                                    </a:lnTo>
                                    <a:lnTo>
                                      <a:pt x="3196" y="1172"/>
                                    </a:lnTo>
                                    <a:lnTo>
                                      <a:pt x="3163" y="1080"/>
                                    </a:lnTo>
                                    <a:lnTo>
                                      <a:pt x="3125" y="991"/>
                                    </a:lnTo>
                                    <a:lnTo>
                                      <a:pt x="3084" y="906"/>
                                    </a:lnTo>
                                    <a:lnTo>
                                      <a:pt x="3035" y="822"/>
                                    </a:lnTo>
                                    <a:lnTo>
                                      <a:pt x="2983" y="742"/>
                                    </a:lnTo>
                                    <a:lnTo>
                                      <a:pt x="2926" y="666"/>
                                    </a:lnTo>
                                    <a:lnTo>
                                      <a:pt x="2866" y="592"/>
                                    </a:lnTo>
                                    <a:lnTo>
                                      <a:pt x="2801" y="523"/>
                                    </a:lnTo>
                                    <a:lnTo>
                                      <a:pt x="2732" y="458"/>
                                    </a:lnTo>
                                    <a:lnTo>
                                      <a:pt x="2658" y="398"/>
                                    </a:lnTo>
                                    <a:lnTo>
                                      <a:pt x="2582" y="341"/>
                                    </a:lnTo>
                                    <a:lnTo>
                                      <a:pt x="2502" y="289"/>
                                    </a:lnTo>
                                    <a:lnTo>
                                      <a:pt x="2418" y="240"/>
                                    </a:lnTo>
                                    <a:lnTo>
                                      <a:pt x="2333" y="199"/>
                                    </a:lnTo>
                                    <a:lnTo>
                                      <a:pt x="2244" y="161"/>
                                    </a:lnTo>
                                    <a:lnTo>
                                      <a:pt x="2152" y="128"/>
                                    </a:lnTo>
                                    <a:lnTo>
                                      <a:pt x="2058" y="101"/>
                                    </a:lnTo>
                                    <a:lnTo>
                                      <a:pt x="1962" y="80"/>
                                    </a:lnTo>
                                    <a:lnTo>
                                      <a:pt x="1864" y="65"/>
                                    </a:lnTo>
                                    <a:lnTo>
                                      <a:pt x="1764" y="55"/>
                                    </a:lnTo>
                                    <a:lnTo>
                                      <a:pt x="1662" y="52"/>
                                    </a:lnTo>
                                    <a:close/>
                                    <a:moveTo>
                                      <a:pt x="1662" y="0"/>
                                    </a:moveTo>
                                    <a:lnTo>
                                      <a:pt x="1767" y="3"/>
                                    </a:lnTo>
                                    <a:lnTo>
                                      <a:pt x="1871" y="12"/>
                                    </a:lnTo>
                                    <a:lnTo>
                                      <a:pt x="1972" y="29"/>
                                    </a:lnTo>
                                    <a:lnTo>
                                      <a:pt x="2072" y="51"/>
                                    </a:lnTo>
                                    <a:lnTo>
                                      <a:pt x="2168" y="78"/>
                                    </a:lnTo>
                                    <a:lnTo>
                                      <a:pt x="2262" y="112"/>
                                    </a:lnTo>
                                    <a:lnTo>
                                      <a:pt x="2355" y="150"/>
                                    </a:lnTo>
                                    <a:lnTo>
                                      <a:pt x="2444" y="194"/>
                                    </a:lnTo>
                                    <a:lnTo>
                                      <a:pt x="2529" y="244"/>
                                    </a:lnTo>
                                    <a:lnTo>
                                      <a:pt x="2611" y="297"/>
                                    </a:lnTo>
                                    <a:lnTo>
                                      <a:pt x="2691" y="356"/>
                                    </a:lnTo>
                                    <a:lnTo>
                                      <a:pt x="2766" y="420"/>
                                    </a:lnTo>
                                    <a:lnTo>
                                      <a:pt x="2837" y="487"/>
                                    </a:lnTo>
                                    <a:lnTo>
                                      <a:pt x="2904" y="558"/>
                                    </a:lnTo>
                                    <a:lnTo>
                                      <a:pt x="2968" y="633"/>
                                    </a:lnTo>
                                    <a:lnTo>
                                      <a:pt x="3027" y="713"/>
                                    </a:lnTo>
                                    <a:lnTo>
                                      <a:pt x="3080" y="795"/>
                                    </a:lnTo>
                                    <a:lnTo>
                                      <a:pt x="3130" y="880"/>
                                    </a:lnTo>
                                    <a:lnTo>
                                      <a:pt x="3174" y="969"/>
                                    </a:lnTo>
                                    <a:lnTo>
                                      <a:pt x="3212" y="1062"/>
                                    </a:lnTo>
                                    <a:lnTo>
                                      <a:pt x="3246" y="1156"/>
                                    </a:lnTo>
                                    <a:lnTo>
                                      <a:pt x="3273" y="1252"/>
                                    </a:lnTo>
                                    <a:lnTo>
                                      <a:pt x="3295" y="1352"/>
                                    </a:lnTo>
                                    <a:lnTo>
                                      <a:pt x="3312" y="1453"/>
                                    </a:lnTo>
                                    <a:lnTo>
                                      <a:pt x="3321" y="1557"/>
                                    </a:lnTo>
                                    <a:lnTo>
                                      <a:pt x="3324" y="1662"/>
                                    </a:lnTo>
                                    <a:lnTo>
                                      <a:pt x="3321" y="1767"/>
                                    </a:lnTo>
                                    <a:lnTo>
                                      <a:pt x="3312" y="1870"/>
                                    </a:lnTo>
                                    <a:lnTo>
                                      <a:pt x="3295" y="1972"/>
                                    </a:lnTo>
                                    <a:lnTo>
                                      <a:pt x="3273" y="2071"/>
                                    </a:lnTo>
                                    <a:lnTo>
                                      <a:pt x="3246" y="2169"/>
                                    </a:lnTo>
                                    <a:lnTo>
                                      <a:pt x="3212" y="2263"/>
                                    </a:lnTo>
                                    <a:lnTo>
                                      <a:pt x="3174" y="2355"/>
                                    </a:lnTo>
                                    <a:lnTo>
                                      <a:pt x="3130" y="2443"/>
                                    </a:lnTo>
                                    <a:lnTo>
                                      <a:pt x="3080" y="2529"/>
                                    </a:lnTo>
                                    <a:lnTo>
                                      <a:pt x="3027" y="2612"/>
                                    </a:lnTo>
                                    <a:lnTo>
                                      <a:pt x="2968" y="2691"/>
                                    </a:lnTo>
                                    <a:lnTo>
                                      <a:pt x="2904" y="2765"/>
                                    </a:lnTo>
                                    <a:lnTo>
                                      <a:pt x="2837" y="2838"/>
                                    </a:lnTo>
                                    <a:lnTo>
                                      <a:pt x="2766" y="2905"/>
                                    </a:lnTo>
                                    <a:lnTo>
                                      <a:pt x="2691" y="2968"/>
                                    </a:lnTo>
                                    <a:lnTo>
                                      <a:pt x="2611" y="3026"/>
                                    </a:lnTo>
                                    <a:lnTo>
                                      <a:pt x="2529" y="3081"/>
                                    </a:lnTo>
                                    <a:lnTo>
                                      <a:pt x="2444" y="3130"/>
                                    </a:lnTo>
                                    <a:lnTo>
                                      <a:pt x="2355" y="3174"/>
                                    </a:lnTo>
                                    <a:lnTo>
                                      <a:pt x="2262" y="3213"/>
                                    </a:lnTo>
                                    <a:lnTo>
                                      <a:pt x="2168" y="3246"/>
                                    </a:lnTo>
                                    <a:lnTo>
                                      <a:pt x="2072" y="3273"/>
                                    </a:lnTo>
                                    <a:lnTo>
                                      <a:pt x="1972" y="3295"/>
                                    </a:lnTo>
                                    <a:lnTo>
                                      <a:pt x="1871" y="3311"/>
                                    </a:lnTo>
                                    <a:lnTo>
                                      <a:pt x="1767" y="3321"/>
                                    </a:lnTo>
                                    <a:lnTo>
                                      <a:pt x="1662" y="3324"/>
                                    </a:lnTo>
                                    <a:lnTo>
                                      <a:pt x="1557" y="3321"/>
                                    </a:lnTo>
                                    <a:lnTo>
                                      <a:pt x="1454" y="3311"/>
                                    </a:lnTo>
                                    <a:lnTo>
                                      <a:pt x="1352" y="3295"/>
                                    </a:lnTo>
                                    <a:lnTo>
                                      <a:pt x="1253" y="3273"/>
                                    </a:lnTo>
                                    <a:lnTo>
                                      <a:pt x="1155" y="3246"/>
                                    </a:lnTo>
                                    <a:lnTo>
                                      <a:pt x="1061" y="3213"/>
                                    </a:lnTo>
                                    <a:lnTo>
                                      <a:pt x="969" y="3174"/>
                                    </a:lnTo>
                                    <a:lnTo>
                                      <a:pt x="881" y="3130"/>
                                    </a:lnTo>
                                    <a:lnTo>
                                      <a:pt x="795" y="3081"/>
                                    </a:lnTo>
                                    <a:lnTo>
                                      <a:pt x="712" y="3026"/>
                                    </a:lnTo>
                                    <a:lnTo>
                                      <a:pt x="633" y="2968"/>
                                    </a:lnTo>
                                    <a:lnTo>
                                      <a:pt x="559" y="2905"/>
                                    </a:lnTo>
                                    <a:lnTo>
                                      <a:pt x="486" y="2838"/>
                                    </a:lnTo>
                                    <a:lnTo>
                                      <a:pt x="419" y="2765"/>
                                    </a:lnTo>
                                    <a:lnTo>
                                      <a:pt x="356" y="2691"/>
                                    </a:lnTo>
                                    <a:lnTo>
                                      <a:pt x="298" y="2612"/>
                                    </a:lnTo>
                                    <a:lnTo>
                                      <a:pt x="243" y="2529"/>
                                    </a:lnTo>
                                    <a:lnTo>
                                      <a:pt x="194" y="2443"/>
                                    </a:lnTo>
                                    <a:lnTo>
                                      <a:pt x="150" y="2355"/>
                                    </a:lnTo>
                                    <a:lnTo>
                                      <a:pt x="111" y="2263"/>
                                    </a:lnTo>
                                    <a:lnTo>
                                      <a:pt x="78" y="2169"/>
                                    </a:lnTo>
                                    <a:lnTo>
                                      <a:pt x="51" y="2071"/>
                                    </a:lnTo>
                                    <a:lnTo>
                                      <a:pt x="29" y="1972"/>
                                    </a:lnTo>
                                    <a:lnTo>
                                      <a:pt x="13" y="1870"/>
                                    </a:lnTo>
                                    <a:lnTo>
                                      <a:pt x="3" y="1767"/>
                                    </a:lnTo>
                                    <a:lnTo>
                                      <a:pt x="0" y="1662"/>
                                    </a:lnTo>
                                    <a:lnTo>
                                      <a:pt x="3" y="1557"/>
                                    </a:lnTo>
                                    <a:lnTo>
                                      <a:pt x="13" y="1453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51" y="1252"/>
                                    </a:lnTo>
                                    <a:lnTo>
                                      <a:pt x="78" y="1156"/>
                                    </a:lnTo>
                                    <a:lnTo>
                                      <a:pt x="111" y="1062"/>
                                    </a:lnTo>
                                    <a:lnTo>
                                      <a:pt x="150" y="969"/>
                                    </a:lnTo>
                                    <a:lnTo>
                                      <a:pt x="194" y="880"/>
                                    </a:lnTo>
                                    <a:lnTo>
                                      <a:pt x="243" y="795"/>
                                    </a:lnTo>
                                    <a:lnTo>
                                      <a:pt x="298" y="713"/>
                                    </a:lnTo>
                                    <a:lnTo>
                                      <a:pt x="356" y="633"/>
                                    </a:lnTo>
                                    <a:lnTo>
                                      <a:pt x="419" y="558"/>
                                    </a:lnTo>
                                    <a:lnTo>
                                      <a:pt x="486" y="487"/>
                                    </a:lnTo>
                                    <a:lnTo>
                                      <a:pt x="559" y="420"/>
                                    </a:lnTo>
                                    <a:lnTo>
                                      <a:pt x="633" y="356"/>
                                    </a:lnTo>
                                    <a:lnTo>
                                      <a:pt x="712" y="297"/>
                                    </a:lnTo>
                                    <a:lnTo>
                                      <a:pt x="795" y="244"/>
                                    </a:lnTo>
                                    <a:lnTo>
                                      <a:pt x="881" y="194"/>
                                    </a:lnTo>
                                    <a:lnTo>
                                      <a:pt x="969" y="150"/>
                                    </a:lnTo>
                                    <a:lnTo>
                                      <a:pt x="1061" y="112"/>
                                    </a:lnTo>
                                    <a:lnTo>
                                      <a:pt x="1155" y="78"/>
                                    </a:lnTo>
                                    <a:lnTo>
                                      <a:pt x="1253" y="51"/>
                                    </a:lnTo>
                                    <a:lnTo>
                                      <a:pt x="1352" y="29"/>
                                    </a:lnTo>
                                    <a:lnTo>
                                      <a:pt x="1454" y="12"/>
                                    </a:lnTo>
                                    <a:lnTo>
                                      <a:pt x="1557" y="3"/>
                                    </a:lnTo>
                                    <a:lnTo>
                                      <a:pt x="166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9311312" id="任意多边形 3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324,3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<v:path arrowok="t" o:connecttype="custom" o:connectlocs="134882,7923;98141,19707;65956,39415;39316,65956;19608,98141;7923,134882;5546,174693;12676,213118;28521,247779;51893,277291;81405,300663;116066,316508;154491,323638;194302,321261;231043,309576;263228,289868;289769,263228;309477,231043;321261,194302;323737,154491;316508,116066;300564,81405;277390,51794;247779,28620;213118,12676;174693,5447;185290,1188;224011,11092;258574,29413;287590,55260;309972,87149;324133,123989;329184,164592;324133,205096;309972,241936;287590,273825;258574,299672;224011,318191;185290,327897;143993,327897;105073,318191;70511,299672;41495,273825;19212,241936;5051,205096;0,164592;5051,123989;19212,87149;41495,55260;70511,29413;105073,11092;143993,1188" o:connectangles="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32A57B7C" w14:textId="071AF44F" w:rsidR="00C420C8" w:rsidRPr="00186B3F" w:rsidRDefault="00186B3F" w:rsidP="00441EB9">
            <w:pPr>
              <w:pStyle w:val="31"/>
              <w:rPr>
                <w:rFonts w:ascii="Gungsuh" w:eastAsiaTheme="minorEastAsia" w:hAnsi="Gungsuh"/>
              </w:rPr>
            </w:pPr>
            <w:r>
              <w:rPr>
                <w:rFonts w:ascii="Gungsuh" w:eastAsiaTheme="minorEastAsia" w:hAnsi="Gungsuh" w:hint="eastAsia"/>
              </w:rPr>
              <w:t>d</w:t>
            </w:r>
            <w:r>
              <w:rPr>
                <w:rFonts w:ascii="Gungsuh" w:eastAsiaTheme="minorEastAsia" w:hAnsi="Gungsuh"/>
              </w:rPr>
              <w:t>annychen</w:t>
            </w:r>
            <w:r w:rsidRPr="00186B3F">
              <w:rPr>
                <w:rFonts w:ascii="Gungsuh" w:eastAsiaTheme="minorEastAsia" w:hAnsi="Gungsuh"/>
              </w:rPr>
              <w:t>1830</w:t>
            </w:r>
          </w:p>
          <w:p w14:paraId="117F1619" w14:textId="7A824208" w:rsidR="00C420C8" w:rsidRPr="005335E7" w:rsidRDefault="00C420C8" w:rsidP="005246B9">
            <w:pPr>
              <w:pStyle w:val="affffff1"/>
              <w:rPr>
                <w:rFonts w:ascii="微软雅黑" w:hAnsi="微软雅黑"/>
              </w:rPr>
            </w:pPr>
            <w:r w:rsidRPr="005335E7">
              <w:rPr>
                <w:rFonts w:ascii="微软雅黑" w:hAnsi="微软雅黑" w:hint="eastAsia"/>
                <w:noProof/>
              </w:rPr>
              <mc:AlternateContent>
                <mc:Choice Requires="wpg">
                  <w:drawing>
                    <wp:inline distT="0" distB="0" distL="0" distR="0" wp14:anchorId="15A8E5A9" wp14:editId="0B7F3DB8">
                      <wp:extent cx="329184" cy="329184"/>
                      <wp:effectExtent l="0" t="0" r="13970" b="13970"/>
                      <wp:docPr id="80" name="组 37" title="电话图标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任意多边形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任意多边形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2BEBB8" id="组 37" o:spid="_x0000_s1026" alt="标题: 电话图标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I1lhr1wJQAA3d4AAA4AAAAA&#10;AAAAAAAAAAAALgIAAGRycy9lMm9Eb2MueG1sUEsBAi0AFAAGAAgAAAAhAGhHG9DYAAAAAwEAAA8A&#10;AAAAAAAAAAAAAAAAyicAAGRycy9kb3ducmV2LnhtbFBLBQYAAAAABAAEAPMAAADPKAAAAAA=&#10;">
                      <v:shape id="任意多边形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任意多边形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537F6C96" w14:textId="5548790E" w:rsidR="00C420C8" w:rsidRPr="005335E7" w:rsidRDefault="00186B3F" w:rsidP="00441EB9">
            <w:pPr>
              <w:pStyle w:val="31"/>
              <w:rPr>
                <w:rFonts w:ascii="微软雅黑" w:hAnsi="微软雅黑"/>
              </w:rPr>
            </w:pPr>
            <w:r w:rsidRPr="00186B3F">
              <w:rPr>
                <w:rFonts w:ascii="Gungsuh" w:eastAsiaTheme="minorEastAsia" w:hAnsi="Gungsuh"/>
              </w:rPr>
              <w:t>13950000506</w:t>
            </w:r>
          </w:p>
          <w:p w14:paraId="5A759679" w14:textId="0550F025" w:rsidR="00C420C8" w:rsidRPr="005335E7" w:rsidRDefault="00186B3F" w:rsidP="005246B9">
            <w:pPr>
              <w:pStyle w:val="affffff1"/>
              <w:rPr>
                <w:rFonts w:ascii="微软雅黑" w:hAnsi="微软雅黑"/>
              </w:rPr>
            </w:pPr>
            <w:r>
              <w:rPr>
                <w:rFonts w:ascii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1961F5" wp14:editId="6045B16E">
                      <wp:simplePos x="0" y="0"/>
                      <wp:positionH relativeFrom="column">
                        <wp:posOffset>779399</wp:posOffset>
                      </wp:positionH>
                      <wp:positionV relativeFrom="paragraph">
                        <wp:posOffset>216408</wp:posOffset>
                      </wp:positionV>
                      <wp:extent cx="285750" cy="273939"/>
                      <wp:effectExtent l="38100" t="38100" r="38100" b="31115"/>
                      <wp:wrapNone/>
                      <wp:docPr id="5" name="星形: 五角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73939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429A40" id="星形: 五角 5" o:spid="_x0000_s1026" style="position:absolute;left:0;text-align:left;margin-left:61.35pt;margin-top:17.05pt;width:22.5pt;height:2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50,273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" path="m,104635r109147,1l142875,r33728,104636l285750,104635r-88303,64668l231176,273938,142875,209269,54574,273938,88303,169303,,104635xe" fillcolor="white [3212]" strokecolor="#37b6ae [3204]">
                      <v:stroke joinstyle="miter"/>
                      <v:path arrowok="t" o:connecttype="custom" o:connectlocs="0,104635;109147,104636;142875,0;176603,104636;285750,104635;197447,169303;231176,273938;142875,209269;54574,273938;88303,169303;0,104635" o:connectangles="0,0,0,0,0,0,0,0,0,0,0"/>
                    </v:shape>
                  </w:pict>
                </mc:Fallback>
              </mc:AlternateContent>
            </w:r>
            <w:r w:rsidR="001D1EAD">
              <w:rPr>
                <w:rFonts w:ascii="微软雅黑" w:hAnsi="微软雅黑"/>
                <w:noProof/>
              </w:rPr>
              <mc:AlternateContent>
                <mc:Choice Requires="wps">
                  <w:drawing>
                    <wp:inline distT="0" distB="0" distL="0" distR="0" wp14:anchorId="4A0C8F03" wp14:editId="3CEFD92A">
                      <wp:extent cx="329184" cy="329184"/>
                      <wp:effectExtent l="0" t="0" r="13970" b="13970"/>
                      <wp:docPr id="78" name="任意多边形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329184" cy="329184"/>
                              </a:xfrm>
                              <a:custGeom>
                                <a:avLst/>
                                <a:gdLst>
                                  <a:gd name="T0" fmla="*/ 1362 w 3324"/>
                                  <a:gd name="T1" fmla="*/ 80 h 3324"/>
                                  <a:gd name="T2" fmla="*/ 991 w 3324"/>
                                  <a:gd name="T3" fmla="*/ 199 h 3324"/>
                                  <a:gd name="T4" fmla="*/ 666 w 3324"/>
                                  <a:gd name="T5" fmla="*/ 398 h 3324"/>
                                  <a:gd name="T6" fmla="*/ 397 w 3324"/>
                                  <a:gd name="T7" fmla="*/ 666 h 3324"/>
                                  <a:gd name="T8" fmla="*/ 198 w 3324"/>
                                  <a:gd name="T9" fmla="*/ 991 h 3324"/>
                                  <a:gd name="T10" fmla="*/ 80 w 3324"/>
                                  <a:gd name="T11" fmla="*/ 1362 h 3324"/>
                                  <a:gd name="T12" fmla="*/ 56 w 3324"/>
                                  <a:gd name="T13" fmla="*/ 1764 h 3324"/>
                                  <a:gd name="T14" fmla="*/ 128 w 3324"/>
                                  <a:gd name="T15" fmla="*/ 2152 h 3324"/>
                                  <a:gd name="T16" fmla="*/ 288 w 3324"/>
                                  <a:gd name="T17" fmla="*/ 2502 h 3324"/>
                                  <a:gd name="T18" fmla="*/ 524 w 3324"/>
                                  <a:gd name="T19" fmla="*/ 2800 h 3324"/>
                                  <a:gd name="T20" fmla="*/ 822 w 3324"/>
                                  <a:gd name="T21" fmla="*/ 3036 h 3324"/>
                                  <a:gd name="T22" fmla="*/ 1172 w 3324"/>
                                  <a:gd name="T23" fmla="*/ 3196 h 3324"/>
                                  <a:gd name="T24" fmla="*/ 1560 w 3324"/>
                                  <a:gd name="T25" fmla="*/ 3268 h 3324"/>
                                  <a:gd name="T26" fmla="*/ 1962 w 3324"/>
                                  <a:gd name="T27" fmla="*/ 3244 h 3324"/>
                                  <a:gd name="T28" fmla="*/ 2333 w 3324"/>
                                  <a:gd name="T29" fmla="*/ 3126 h 3324"/>
                                  <a:gd name="T30" fmla="*/ 2658 w 3324"/>
                                  <a:gd name="T31" fmla="*/ 2927 h 3324"/>
                                  <a:gd name="T32" fmla="*/ 2926 w 3324"/>
                                  <a:gd name="T33" fmla="*/ 2658 h 3324"/>
                                  <a:gd name="T34" fmla="*/ 3125 w 3324"/>
                                  <a:gd name="T35" fmla="*/ 2333 h 3324"/>
                                  <a:gd name="T36" fmla="*/ 3244 w 3324"/>
                                  <a:gd name="T37" fmla="*/ 1962 h 3324"/>
                                  <a:gd name="T38" fmla="*/ 3269 w 3324"/>
                                  <a:gd name="T39" fmla="*/ 1560 h 3324"/>
                                  <a:gd name="T40" fmla="*/ 3196 w 3324"/>
                                  <a:gd name="T41" fmla="*/ 1172 h 3324"/>
                                  <a:gd name="T42" fmla="*/ 3035 w 3324"/>
                                  <a:gd name="T43" fmla="*/ 822 h 3324"/>
                                  <a:gd name="T44" fmla="*/ 2801 w 3324"/>
                                  <a:gd name="T45" fmla="*/ 523 h 3324"/>
                                  <a:gd name="T46" fmla="*/ 2502 w 3324"/>
                                  <a:gd name="T47" fmla="*/ 289 h 3324"/>
                                  <a:gd name="T48" fmla="*/ 2152 w 3324"/>
                                  <a:gd name="T49" fmla="*/ 128 h 3324"/>
                                  <a:gd name="T50" fmla="*/ 1764 w 3324"/>
                                  <a:gd name="T51" fmla="*/ 55 h 3324"/>
                                  <a:gd name="T52" fmla="*/ 1871 w 3324"/>
                                  <a:gd name="T53" fmla="*/ 12 h 3324"/>
                                  <a:gd name="T54" fmla="*/ 2262 w 3324"/>
                                  <a:gd name="T55" fmla="*/ 112 h 3324"/>
                                  <a:gd name="T56" fmla="*/ 2612 w 3324"/>
                                  <a:gd name="T57" fmla="*/ 297 h 3324"/>
                                  <a:gd name="T58" fmla="*/ 2904 w 3324"/>
                                  <a:gd name="T59" fmla="*/ 558 h 3324"/>
                                  <a:gd name="T60" fmla="*/ 3130 w 3324"/>
                                  <a:gd name="T61" fmla="*/ 880 h 3324"/>
                                  <a:gd name="T62" fmla="*/ 3273 w 3324"/>
                                  <a:gd name="T63" fmla="*/ 1252 h 3324"/>
                                  <a:gd name="T64" fmla="*/ 3324 w 3324"/>
                                  <a:gd name="T65" fmla="*/ 1662 h 3324"/>
                                  <a:gd name="T66" fmla="*/ 3273 w 3324"/>
                                  <a:gd name="T67" fmla="*/ 2071 h 3324"/>
                                  <a:gd name="T68" fmla="*/ 3130 w 3324"/>
                                  <a:gd name="T69" fmla="*/ 2443 h 3324"/>
                                  <a:gd name="T70" fmla="*/ 2904 w 3324"/>
                                  <a:gd name="T71" fmla="*/ 2765 h 3324"/>
                                  <a:gd name="T72" fmla="*/ 2612 w 3324"/>
                                  <a:gd name="T73" fmla="*/ 3026 h 3324"/>
                                  <a:gd name="T74" fmla="*/ 2262 w 3324"/>
                                  <a:gd name="T75" fmla="*/ 3213 h 3324"/>
                                  <a:gd name="T76" fmla="*/ 1871 w 3324"/>
                                  <a:gd name="T77" fmla="*/ 3311 h 3324"/>
                                  <a:gd name="T78" fmla="*/ 1454 w 3324"/>
                                  <a:gd name="T79" fmla="*/ 3311 h 3324"/>
                                  <a:gd name="T80" fmla="*/ 1061 w 3324"/>
                                  <a:gd name="T81" fmla="*/ 3213 h 3324"/>
                                  <a:gd name="T82" fmla="*/ 712 w 3324"/>
                                  <a:gd name="T83" fmla="*/ 3026 h 3324"/>
                                  <a:gd name="T84" fmla="*/ 419 w 3324"/>
                                  <a:gd name="T85" fmla="*/ 2765 h 3324"/>
                                  <a:gd name="T86" fmla="*/ 194 w 3324"/>
                                  <a:gd name="T87" fmla="*/ 2443 h 3324"/>
                                  <a:gd name="T88" fmla="*/ 51 w 3324"/>
                                  <a:gd name="T89" fmla="*/ 2071 h 3324"/>
                                  <a:gd name="T90" fmla="*/ 0 w 3324"/>
                                  <a:gd name="T91" fmla="*/ 1662 h 3324"/>
                                  <a:gd name="T92" fmla="*/ 51 w 3324"/>
                                  <a:gd name="T93" fmla="*/ 1252 h 3324"/>
                                  <a:gd name="T94" fmla="*/ 194 w 3324"/>
                                  <a:gd name="T95" fmla="*/ 880 h 3324"/>
                                  <a:gd name="T96" fmla="*/ 419 w 3324"/>
                                  <a:gd name="T97" fmla="*/ 558 h 3324"/>
                                  <a:gd name="T98" fmla="*/ 712 w 3324"/>
                                  <a:gd name="T99" fmla="*/ 297 h 3324"/>
                                  <a:gd name="T100" fmla="*/ 1061 w 3324"/>
                                  <a:gd name="T101" fmla="*/ 112 h 3324"/>
                                  <a:gd name="T102" fmla="*/ 1454 w 3324"/>
                                  <a:gd name="T103" fmla="*/ 12 h 332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3324" h="3324">
                                    <a:moveTo>
                                      <a:pt x="1662" y="52"/>
                                    </a:moveTo>
                                    <a:lnTo>
                                      <a:pt x="1560" y="55"/>
                                    </a:lnTo>
                                    <a:lnTo>
                                      <a:pt x="1460" y="65"/>
                                    </a:lnTo>
                                    <a:lnTo>
                                      <a:pt x="1362" y="80"/>
                                    </a:lnTo>
                                    <a:lnTo>
                                      <a:pt x="1265" y="101"/>
                                    </a:lnTo>
                                    <a:lnTo>
                                      <a:pt x="1172" y="128"/>
                                    </a:lnTo>
                                    <a:lnTo>
                                      <a:pt x="1080" y="161"/>
                                    </a:lnTo>
                                    <a:lnTo>
                                      <a:pt x="991" y="199"/>
                                    </a:lnTo>
                                    <a:lnTo>
                                      <a:pt x="905" y="240"/>
                                    </a:lnTo>
                                    <a:lnTo>
                                      <a:pt x="822" y="289"/>
                                    </a:lnTo>
                                    <a:lnTo>
                                      <a:pt x="743" y="341"/>
                                    </a:lnTo>
                                    <a:lnTo>
                                      <a:pt x="666" y="398"/>
                                    </a:lnTo>
                                    <a:lnTo>
                                      <a:pt x="593" y="458"/>
                                    </a:lnTo>
                                    <a:lnTo>
                                      <a:pt x="524" y="523"/>
                                    </a:lnTo>
                                    <a:lnTo>
                                      <a:pt x="459" y="592"/>
                                    </a:lnTo>
                                    <a:lnTo>
                                      <a:pt x="397" y="666"/>
                                    </a:lnTo>
                                    <a:lnTo>
                                      <a:pt x="341" y="742"/>
                                    </a:lnTo>
                                    <a:lnTo>
                                      <a:pt x="288" y="822"/>
                                    </a:lnTo>
                                    <a:lnTo>
                                      <a:pt x="241" y="906"/>
                                    </a:lnTo>
                                    <a:lnTo>
                                      <a:pt x="198" y="991"/>
                                    </a:lnTo>
                                    <a:lnTo>
                                      <a:pt x="161" y="1080"/>
                                    </a:lnTo>
                                    <a:lnTo>
                                      <a:pt x="128" y="1172"/>
                                    </a:lnTo>
                                    <a:lnTo>
                                      <a:pt x="102" y="1266"/>
                                    </a:lnTo>
                                    <a:lnTo>
                                      <a:pt x="80" y="1362"/>
                                    </a:lnTo>
                                    <a:lnTo>
                                      <a:pt x="65" y="1460"/>
                                    </a:lnTo>
                                    <a:lnTo>
                                      <a:pt x="56" y="1560"/>
                                    </a:lnTo>
                                    <a:lnTo>
                                      <a:pt x="53" y="1662"/>
                                    </a:lnTo>
                                    <a:lnTo>
                                      <a:pt x="56" y="1764"/>
                                    </a:lnTo>
                                    <a:lnTo>
                                      <a:pt x="65" y="1864"/>
                                    </a:lnTo>
                                    <a:lnTo>
                                      <a:pt x="80" y="1962"/>
                                    </a:lnTo>
                                    <a:lnTo>
                                      <a:pt x="102" y="2059"/>
                                    </a:lnTo>
                                    <a:lnTo>
                                      <a:pt x="128" y="2152"/>
                                    </a:lnTo>
                                    <a:lnTo>
                                      <a:pt x="161" y="2244"/>
                                    </a:lnTo>
                                    <a:lnTo>
                                      <a:pt x="198" y="2333"/>
                                    </a:lnTo>
                                    <a:lnTo>
                                      <a:pt x="241" y="2419"/>
                                    </a:lnTo>
                                    <a:lnTo>
                                      <a:pt x="288" y="2502"/>
                                    </a:lnTo>
                                    <a:lnTo>
                                      <a:pt x="341" y="2581"/>
                                    </a:lnTo>
                                    <a:lnTo>
                                      <a:pt x="397" y="2658"/>
                                    </a:lnTo>
                                    <a:lnTo>
                                      <a:pt x="459" y="2731"/>
                                    </a:lnTo>
                                    <a:lnTo>
                                      <a:pt x="524" y="2800"/>
                                    </a:lnTo>
                                    <a:lnTo>
                                      <a:pt x="593" y="2865"/>
                                    </a:lnTo>
                                    <a:lnTo>
                                      <a:pt x="666" y="2927"/>
                                    </a:lnTo>
                                    <a:lnTo>
                                      <a:pt x="743" y="2983"/>
                                    </a:lnTo>
                                    <a:lnTo>
                                      <a:pt x="822" y="3036"/>
                                    </a:lnTo>
                                    <a:lnTo>
                                      <a:pt x="905" y="3083"/>
                                    </a:lnTo>
                                    <a:lnTo>
                                      <a:pt x="991" y="3126"/>
                                    </a:lnTo>
                                    <a:lnTo>
                                      <a:pt x="1080" y="3163"/>
                                    </a:lnTo>
                                    <a:lnTo>
                                      <a:pt x="1172" y="3196"/>
                                    </a:lnTo>
                                    <a:lnTo>
                                      <a:pt x="1265" y="3222"/>
                                    </a:lnTo>
                                    <a:lnTo>
                                      <a:pt x="1362" y="3244"/>
                                    </a:lnTo>
                                    <a:lnTo>
                                      <a:pt x="1460" y="3259"/>
                                    </a:lnTo>
                                    <a:lnTo>
                                      <a:pt x="1560" y="3268"/>
                                    </a:lnTo>
                                    <a:lnTo>
                                      <a:pt x="1662" y="3271"/>
                                    </a:lnTo>
                                    <a:lnTo>
                                      <a:pt x="1764" y="3268"/>
                                    </a:lnTo>
                                    <a:lnTo>
                                      <a:pt x="1864" y="3259"/>
                                    </a:lnTo>
                                    <a:lnTo>
                                      <a:pt x="1962" y="3244"/>
                                    </a:lnTo>
                                    <a:lnTo>
                                      <a:pt x="2058" y="3222"/>
                                    </a:lnTo>
                                    <a:lnTo>
                                      <a:pt x="2152" y="3196"/>
                                    </a:lnTo>
                                    <a:lnTo>
                                      <a:pt x="2244" y="3163"/>
                                    </a:lnTo>
                                    <a:lnTo>
                                      <a:pt x="2333" y="3126"/>
                                    </a:lnTo>
                                    <a:lnTo>
                                      <a:pt x="2418" y="3083"/>
                                    </a:lnTo>
                                    <a:lnTo>
                                      <a:pt x="2502" y="3036"/>
                                    </a:lnTo>
                                    <a:lnTo>
                                      <a:pt x="2582" y="2983"/>
                                    </a:lnTo>
                                    <a:lnTo>
                                      <a:pt x="2658" y="2927"/>
                                    </a:lnTo>
                                    <a:lnTo>
                                      <a:pt x="2732" y="2865"/>
                                    </a:lnTo>
                                    <a:lnTo>
                                      <a:pt x="2801" y="2800"/>
                                    </a:lnTo>
                                    <a:lnTo>
                                      <a:pt x="2866" y="2731"/>
                                    </a:lnTo>
                                    <a:lnTo>
                                      <a:pt x="2926" y="2658"/>
                                    </a:lnTo>
                                    <a:lnTo>
                                      <a:pt x="2983" y="2581"/>
                                    </a:lnTo>
                                    <a:lnTo>
                                      <a:pt x="3035" y="2502"/>
                                    </a:lnTo>
                                    <a:lnTo>
                                      <a:pt x="3084" y="2419"/>
                                    </a:lnTo>
                                    <a:lnTo>
                                      <a:pt x="3125" y="2333"/>
                                    </a:lnTo>
                                    <a:lnTo>
                                      <a:pt x="3163" y="2244"/>
                                    </a:lnTo>
                                    <a:lnTo>
                                      <a:pt x="3196" y="2152"/>
                                    </a:lnTo>
                                    <a:lnTo>
                                      <a:pt x="3223" y="2059"/>
                                    </a:lnTo>
                                    <a:lnTo>
                                      <a:pt x="3244" y="1962"/>
                                    </a:lnTo>
                                    <a:lnTo>
                                      <a:pt x="3259" y="1864"/>
                                    </a:lnTo>
                                    <a:lnTo>
                                      <a:pt x="3269" y="1764"/>
                                    </a:lnTo>
                                    <a:lnTo>
                                      <a:pt x="3272" y="1662"/>
                                    </a:lnTo>
                                    <a:lnTo>
                                      <a:pt x="3269" y="1560"/>
                                    </a:lnTo>
                                    <a:lnTo>
                                      <a:pt x="3259" y="1460"/>
                                    </a:lnTo>
                                    <a:lnTo>
                                      <a:pt x="3244" y="1362"/>
                                    </a:lnTo>
                                    <a:lnTo>
                                      <a:pt x="3223" y="1266"/>
                                    </a:lnTo>
                                    <a:lnTo>
                                      <a:pt x="3196" y="1172"/>
                                    </a:lnTo>
                                    <a:lnTo>
                                      <a:pt x="3163" y="1080"/>
                                    </a:lnTo>
                                    <a:lnTo>
                                      <a:pt x="3125" y="991"/>
                                    </a:lnTo>
                                    <a:lnTo>
                                      <a:pt x="3084" y="906"/>
                                    </a:lnTo>
                                    <a:lnTo>
                                      <a:pt x="3035" y="822"/>
                                    </a:lnTo>
                                    <a:lnTo>
                                      <a:pt x="2983" y="742"/>
                                    </a:lnTo>
                                    <a:lnTo>
                                      <a:pt x="2926" y="666"/>
                                    </a:lnTo>
                                    <a:lnTo>
                                      <a:pt x="2866" y="592"/>
                                    </a:lnTo>
                                    <a:lnTo>
                                      <a:pt x="2801" y="523"/>
                                    </a:lnTo>
                                    <a:lnTo>
                                      <a:pt x="2732" y="458"/>
                                    </a:lnTo>
                                    <a:lnTo>
                                      <a:pt x="2658" y="398"/>
                                    </a:lnTo>
                                    <a:lnTo>
                                      <a:pt x="2582" y="341"/>
                                    </a:lnTo>
                                    <a:lnTo>
                                      <a:pt x="2502" y="289"/>
                                    </a:lnTo>
                                    <a:lnTo>
                                      <a:pt x="2418" y="240"/>
                                    </a:lnTo>
                                    <a:lnTo>
                                      <a:pt x="2333" y="199"/>
                                    </a:lnTo>
                                    <a:lnTo>
                                      <a:pt x="2244" y="161"/>
                                    </a:lnTo>
                                    <a:lnTo>
                                      <a:pt x="2152" y="128"/>
                                    </a:lnTo>
                                    <a:lnTo>
                                      <a:pt x="2058" y="101"/>
                                    </a:lnTo>
                                    <a:lnTo>
                                      <a:pt x="1962" y="80"/>
                                    </a:lnTo>
                                    <a:lnTo>
                                      <a:pt x="1864" y="65"/>
                                    </a:lnTo>
                                    <a:lnTo>
                                      <a:pt x="1764" y="55"/>
                                    </a:lnTo>
                                    <a:lnTo>
                                      <a:pt x="1662" y="52"/>
                                    </a:lnTo>
                                    <a:close/>
                                    <a:moveTo>
                                      <a:pt x="1662" y="0"/>
                                    </a:moveTo>
                                    <a:lnTo>
                                      <a:pt x="1767" y="3"/>
                                    </a:lnTo>
                                    <a:lnTo>
                                      <a:pt x="1871" y="12"/>
                                    </a:lnTo>
                                    <a:lnTo>
                                      <a:pt x="1972" y="29"/>
                                    </a:lnTo>
                                    <a:lnTo>
                                      <a:pt x="2072" y="51"/>
                                    </a:lnTo>
                                    <a:lnTo>
                                      <a:pt x="2168" y="78"/>
                                    </a:lnTo>
                                    <a:lnTo>
                                      <a:pt x="2262" y="112"/>
                                    </a:lnTo>
                                    <a:lnTo>
                                      <a:pt x="2355" y="150"/>
                                    </a:lnTo>
                                    <a:lnTo>
                                      <a:pt x="2444" y="194"/>
                                    </a:lnTo>
                                    <a:lnTo>
                                      <a:pt x="2529" y="244"/>
                                    </a:lnTo>
                                    <a:lnTo>
                                      <a:pt x="2612" y="297"/>
                                    </a:lnTo>
                                    <a:lnTo>
                                      <a:pt x="2691" y="356"/>
                                    </a:lnTo>
                                    <a:lnTo>
                                      <a:pt x="2766" y="420"/>
                                    </a:lnTo>
                                    <a:lnTo>
                                      <a:pt x="2837" y="487"/>
                                    </a:lnTo>
                                    <a:lnTo>
                                      <a:pt x="2904" y="558"/>
                                    </a:lnTo>
                                    <a:lnTo>
                                      <a:pt x="2968" y="633"/>
                                    </a:lnTo>
                                    <a:lnTo>
                                      <a:pt x="3027" y="713"/>
                                    </a:lnTo>
                                    <a:lnTo>
                                      <a:pt x="3080" y="795"/>
                                    </a:lnTo>
                                    <a:lnTo>
                                      <a:pt x="3130" y="880"/>
                                    </a:lnTo>
                                    <a:lnTo>
                                      <a:pt x="3174" y="969"/>
                                    </a:lnTo>
                                    <a:lnTo>
                                      <a:pt x="3212" y="1062"/>
                                    </a:lnTo>
                                    <a:lnTo>
                                      <a:pt x="3246" y="1156"/>
                                    </a:lnTo>
                                    <a:lnTo>
                                      <a:pt x="3273" y="1252"/>
                                    </a:lnTo>
                                    <a:lnTo>
                                      <a:pt x="3295" y="1352"/>
                                    </a:lnTo>
                                    <a:lnTo>
                                      <a:pt x="3312" y="1453"/>
                                    </a:lnTo>
                                    <a:lnTo>
                                      <a:pt x="3321" y="1557"/>
                                    </a:lnTo>
                                    <a:lnTo>
                                      <a:pt x="3324" y="1662"/>
                                    </a:lnTo>
                                    <a:lnTo>
                                      <a:pt x="3321" y="1767"/>
                                    </a:lnTo>
                                    <a:lnTo>
                                      <a:pt x="3312" y="1870"/>
                                    </a:lnTo>
                                    <a:lnTo>
                                      <a:pt x="3295" y="1972"/>
                                    </a:lnTo>
                                    <a:lnTo>
                                      <a:pt x="3273" y="2071"/>
                                    </a:lnTo>
                                    <a:lnTo>
                                      <a:pt x="3246" y="2169"/>
                                    </a:lnTo>
                                    <a:lnTo>
                                      <a:pt x="3212" y="2263"/>
                                    </a:lnTo>
                                    <a:lnTo>
                                      <a:pt x="3174" y="2355"/>
                                    </a:lnTo>
                                    <a:lnTo>
                                      <a:pt x="3130" y="2443"/>
                                    </a:lnTo>
                                    <a:lnTo>
                                      <a:pt x="3080" y="2529"/>
                                    </a:lnTo>
                                    <a:lnTo>
                                      <a:pt x="3027" y="2612"/>
                                    </a:lnTo>
                                    <a:lnTo>
                                      <a:pt x="2968" y="2691"/>
                                    </a:lnTo>
                                    <a:lnTo>
                                      <a:pt x="2904" y="2765"/>
                                    </a:lnTo>
                                    <a:lnTo>
                                      <a:pt x="2837" y="2838"/>
                                    </a:lnTo>
                                    <a:lnTo>
                                      <a:pt x="2766" y="2905"/>
                                    </a:lnTo>
                                    <a:lnTo>
                                      <a:pt x="2691" y="2968"/>
                                    </a:lnTo>
                                    <a:lnTo>
                                      <a:pt x="2612" y="3026"/>
                                    </a:lnTo>
                                    <a:lnTo>
                                      <a:pt x="2529" y="3081"/>
                                    </a:lnTo>
                                    <a:lnTo>
                                      <a:pt x="2444" y="3130"/>
                                    </a:lnTo>
                                    <a:lnTo>
                                      <a:pt x="2355" y="3174"/>
                                    </a:lnTo>
                                    <a:lnTo>
                                      <a:pt x="2262" y="3213"/>
                                    </a:lnTo>
                                    <a:lnTo>
                                      <a:pt x="2168" y="3246"/>
                                    </a:lnTo>
                                    <a:lnTo>
                                      <a:pt x="2072" y="3273"/>
                                    </a:lnTo>
                                    <a:lnTo>
                                      <a:pt x="1972" y="3295"/>
                                    </a:lnTo>
                                    <a:lnTo>
                                      <a:pt x="1871" y="3311"/>
                                    </a:lnTo>
                                    <a:lnTo>
                                      <a:pt x="1767" y="3321"/>
                                    </a:lnTo>
                                    <a:lnTo>
                                      <a:pt x="1662" y="3324"/>
                                    </a:lnTo>
                                    <a:lnTo>
                                      <a:pt x="1557" y="3321"/>
                                    </a:lnTo>
                                    <a:lnTo>
                                      <a:pt x="1454" y="3311"/>
                                    </a:lnTo>
                                    <a:lnTo>
                                      <a:pt x="1352" y="3295"/>
                                    </a:lnTo>
                                    <a:lnTo>
                                      <a:pt x="1253" y="3273"/>
                                    </a:lnTo>
                                    <a:lnTo>
                                      <a:pt x="1155" y="3246"/>
                                    </a:lnTo>
                                    <a:lnTo>
                                      <a:pt x="1061" y="3213"/>
                                    </a:lnTo>
                                    <a:lnTo>
                                      <a:pt x="969" y="3174"/>
                                    </a:lnTo>
                                    <a:lnTo>
                                      <a:pt x="881" y="3130"/>
                                    </a:lnTo>
                                    <a:lnTo>
                                      <a:pt x="795" y="3081"/>
                                    </a:lnTo>
                                    <a:lnTo>
                                      <a:pt x="712" y="3026"/>
                                    </a:lnTo>
                                    <a:lnTo>
                                      <a:pt x="633" y="2968"/>
                                    </a:lnTo>
                                    <a:lnTo>
                                      <a:pt x="559" y="2905"/>
                                    </a:lnTo>
                                    <a:lnTo>
                                      <a:pt x="486" y="2838"/>
                                    </a:lnTo>
                                    <a:lnTo>
                                      <a:pt x="419" y="2765"/>
                                    </a:lnTo>
                                    <a:lnTo>
                                      <a:pt x="356" y="2691"/>
                                    </a:lnTo>
                                    <a:lnTo>
                                      <a:pt x="298" y="2612"/>
                                    </a:lnTo>
                                    <a:lnTo>
                                      <a:pt x="243" y="2529"/>
                                    </a:lnTo>
                                    <a:lnTo>
                                      <a:pt x="194" y="2443"/>
                                    </a:lnTo>
                                    <a:lnTo>
                                      <a:pt x="150" y="2355"/>
                                    </a:lnTo>
                                    <a:lnTo>
                                      <a:pt x="111" y="2263"/>
                                    </a:lnTo>
                                    <a:lnTo>
                                      <a:pt x="78" y="2169"/>
                                    </a:lnTo>
                                    <a:lnTo>
                                      <a:pt x="51" y="2071"/>
                                    </a:lnTo>
                                    <a:lnTo>
                                      <a:pt x="29" y="1972"/>
                                    </a:lnTo>
                                    <a:lnTo>
                                      <a:pt x="13" y="1870"/>
                                    </a:lnTo>
                                    <a:lnTo>
                                      <a:pt x="3" y="1767"/>
                                    </a:lnTo>
                                    <a:lnTo>
                                      <a:pt x="0" y="1662"/>
                                    </a:lnTo>
                                    <a:lnTo>
                                      <a:pt x="3" y="1557"/>
                                    </a:lnTo>
                                    <a:lnTo>
                                      <a:pt x="13" y="1453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51" y="1252"/>
                                    </a:lnTo>
                                    <a:lnTo>
                                      <a:pt x="78" y="1156"/>
                                    </a:lnTo>
                                    <a:lnTo>
                                      <a:pt x="111" y="1062"/>
                                    </a:lnTo>
                                    <a:lnTo>
                                      <a:pt x="150" y="969"/>
                                    </a:lnTo>
                                    <a:lnTo>
                                      <a:pt x="194" y="880"/>
                                    </a:lnTo>
                                    <a:lnTo>
                                      <a:pt x="243" y="795"/>
                                    </a:lnTo>
                                    <a:lnTo>
                                      <a:pt x="298" y="713"/>
                                    </a:lnTo>
                                    <a:lnTo>
                                      <a:pt x="356" y="633"/>
                                    </a:lnTo>
                                    <a:lnTo>
                                      <a:pt x="419" y="558"/>
                                    </a:lnTo>
                                    <a:lnTo>
                                      <a:pt x="486" y="487"/>
                                    </a:lnTo>
                                    <a:lnTo>
                                      <a:pt x="559" y="420"/>
                                    </a:lnTo>
                                    <a:lnTo>
                                      <a:pt x="633" y="356"/>
                                    </a:lnTo>
                                    <a:lnTo>
                                      <a:pt x="712" y="297"/>
                                    </a:lnTo>
                                    <a:lnTo>
                                      <a:pt x="795" y="244"/>
                                    </a:lnTo>
                                    <a:lnTo>
                                      <a:pt x="881" y="194"/>
                                    </a:lnTo>
                                    <a:lnTo>
                                      <a:pt x="969" y="150"/>
                                    </a:lnTo>
                                    <a:lnTo>
                                      <a:pt x="1061" y="112"/>
                                    </a:lnTo>
                                    <a:lnTo>
                                      <a:pt x="1155" y="78"/>
                                    </a:lnTo>
                                    <a:lnTo>
                                      <a:pt x="1253" y="51"/>
                                    </a:lnTo>
                                    <a:lnTo>
                                      <a:pt x="1352" y="29"/>
                                    </a:lnTo>
                                    <a:lnTo>
                                      <a:pt x="1454" y="12"/>
                                    </a:lnTo>
                                    <a:lnTo>
                                      <a:pt x="1557" y="3"/>
                                    </a:lnTo>
                                    <a:lnTo>
                                      <a:pt x="166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9139616" id="任意多边形 78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324,3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<v:path arrowok="t" o:connecttype="custom" o:connectlocs="134882,7923;98141,19707;65956,39415;39316,65956;19608,98141;7923,134882;5546,174693;12676,213118;28521,247779;51893,277291;81405,300663;116066,316508;154491,323638;194302,321261;231043,309576;263228,289868;289769,263228;309477,231043;321261,194302;323737,154491;316508,116066;300564,81405;277390,51794;247779,28620;213118,12676;174693,5447;185290,1188;224011,11092;258673,29413;287590,55260;309972,87149;324133,123989;329184,164592;324133,205096;309972,241936;287590,273825;258673,299672;224011,318191;185290,327897;143993,327897;105073,318191;70511,299672;41495,273825;19212,241936;5051,205096;0,164592;5051,123989;19212,87149;41495,55260;70511,29413;105073,11092;143993,1188" o:connectangles="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6C1A93F2" w14:textId="4C305184" w:rsidR="00C420C8" w:rsidRPr="005335E7" w:rsidRDefault="001D1EAD" w:rsidP="00441EB9">
            <w:pPr>
              <w:pStyle w:val="31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政治面貌：共青团员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布局表格左侧"/>
            </w:tblPr>
            <w:tblGrid>
              <w:gridCol w:w="2923"/>
            </w:tblGrid>
            <w:tr w:rsidR="00C420C8" w:rsidRPr="005335E7" w14:paraId="73BC25F6" w14:textId="77777777" w:rsidTr="00186B3F">
              <w:tc>
                <w:tcPr>
                  <w:tcW w:w="29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52AA8BA5" w14:textId="65EF1BC5" w:rsidR="00C420C8" w:rsidRPr="005335E7" w:rsidRDefault="00C420C8" w:rsidP="00441EB9">
                  <w:pPr>
                    <w:pStyle w:val="31"/>
                    <w:rPr>
                      <w:rFonts w:ascii="微软雅黑" w:hAnsi="微软雅黑" w:cstheme="minorBidi"/>
                      <w:szCs w:val="18"/>
                    </w:rPr>
                  </w:pPr>
                </w:p>
              </w:tc>
            </w:tr>
            <w:tr w:rsidR="00C420C8" w:rsidRPr="005335E7" w14:paraId="42D24E39" w14:textId="77777777" w:rsidTr="00186B3F">
              <w:tc>
                <w:tcPr>
                  <w:tcW w:w="2923" w:type="dxa"/>
                  <w:tcMar>
                    <w:top w:w="288" w:type="dxa"/>
                    <w:bottom w:w="288" w:type="dxa"/>
                  </w:tcMar>
                </w:tcPr>
                <w:p w14:paraId="14093339" w14:textId="0937F5E8" w:rsidR="00C420C8" w:rsidRPr="005335E7" w:rsidRDefault="00186B3F" w:rsidP="002C77B9">
                  <w:pPr>
                    <w:pStyle w:val="31"/>
                    <w:rPr>
                      <w:rFonts w:ascii="微软雅黑" w:hAnsi="微软雅黑"/>
                    </w:rPr>
                  </w:pPr>
                  <w:r>
                    <w:rPr>
                      <w:rFonts w:ascii="微软雅黑" w:hAnsi="微软雅黑" w:hint="eastAsia"/>
                    </w:rPr>
                    <w:t>求职缘由</w:t>
                  </w:r>
                </w:p>
                <w:p w14:paraId="3FFED811" w14:textId="77777777" w:rsidR="00C420C8" w:rsidRPr="005335E7" w:rsidRDefault="00C420C8" w:rsidP="00616FF4">
                  <w:pPr>
                    <w:pStyle w:val="ac"/>
                    <w:rPr>
                      <w:rFonts w:ascii="微软雅黑" w:hAnsi="微软雅黑"/>
                    </w:rPr>
                  </w:pPr>
                  <w:r w:rsidRPr="005335E7">
                    <w:rPr>
                      <w:rFonts w:ascii="微软雅黑" w:hAnsi="微软雅黑" w:hint="eastAsia"/>
                    </w:rPr>
                    <mc:AlternateContent>
                      <mc:Choice Requires="wps">
                        <w:drawing>
                          <wp:inline distT="0" distB="0" distL="0" distR="0" wp14:anchorId="755CFAC5" wp14:editId="0B0D43B1">
                            <wp:extent cx="221615" cy="0"/>
                            <wp:effectExtent l="0" t="0" r="26035" b="19050"/>
                            <wp:docPr id="83" name="直接连接符​​ 83" title="线条图形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DCEBF87" id="直接连接符​​ 83" o:spid="_x0000_s1026" alt="标题: 线条图形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5D2D8FCE" w14:textId="406AA024" w:rsidR="00186B3F" w:rsidRDefault="00186B3F" w:rsidP="00186B3F">
                  <w:pPr>
                    <w:ind w:firstLineChars="200" w:firstLine="440"/>
                    <w:jc w:val="left"/>
                    <w:rPr>
                      <w:rFonts w:ascii="微软雅黑" w:hAnsi="微软雅黑"/>
                    </w:rPr>
                  </w:pPr>
                  <w:r w:rsidRPr="00186B3F">
                    <w:rPr>
                      <w:rFonts w:ascii="微软雅黑" w:hAnsi="微软雅黑" w:hint="eastAsia"/>
                    </w:rPr>
                    <w:t>教务处助理团能够为在校生提供锻炼自我的平台，且能协助作为学院</w:t>
                  </w:r>
                  <w:r>
                    <w:rPr>
                      <w:rFonts w:ascii="微软雅黑" w:hAnsi="微软雅黑" w:hint="eastAsia"/>
                    </w:rPr>
                    <w:t>基层</w:t>
                  </w:r>
                  <w:r w:rsidRPr="00186B3F">
                    <w:rPr>
                      <w:rFonts w:ascii="微软雅黑" w:hAnsi="微软雅黑" w:hint="eastAsia"/>
                    </w:rPr>
                    <w:t>领导者、组织管理和协调者的</w:t>
                  </w:r>
                  <w:r>
                    <w:rPr>
                      <w:rFonts w:ascii="微软雅黑" w:hAnsi="微软雅黑" w:hint="eastAsia"/>
                    </w:rPr>
                    <w:t>辅导员</w:t>
                  </w:r>
                  <w:r w:rsidRPr="00186B3F">
                    <w:rPr>
                      <w:rFonts w:ascii="微软雅黑" w:hAnsi="微软雅黑" w:hint="eastAsia"/>
                    </w:rPr>
                    <w:t>进行工作</w:t>
                  </w:r>
                  <w:r>
                    <w:rPr>
                      <w:rFonts w:ascii="微软雅黑" w:hAnsi="微软雅黑" w:hint="eastAsia"/>
                    </w:rPr>
                    <w:t>。</w:t>
                  </w:r>
                  <w:r w:rsidRPr="00186B3F">
                    <w:rPr>
                      <w:rFonts w:ascii="微软雅黑" w:hAnsi="微软雅黑" w:hint="eastAsia"/>
                    </w:rPr>
                    <w:t>由此观之，教务处助理是一位双向交流的信息员，又是沟通教务处和其他上下级机构、单位的协助者。</w:t>
                  </w:r>
                </w:p>
                <w:p w14:paraId="2EB3CD28" w14:textId="75828891" w:rsidR="00C420C8" w:rsidRPr="005335E7" w:rsidRDefault="00186B3F" w:rsidP="00186B3F">
                  <w:pPr>
                    <w:ind w:firstLineChars="200" w:firstLine="440"/>
                    <w:jc w:val="left"/>
                    <w:rPr>
                      <w:rFonts w:ascii="微软雅黑" w:hAnsi="微软雅黑"/>
                    </w:rPr>
                  </w:pPr>
                  <w:r w:rsidRPr="00186B3F">
                    <w:rPr>
                      <w:rFonts w:ascii="微软雅黑" w:hAnsi="微软雅黑" w:hint="eastAsia"/>
                    </w:rPr>
                    <w:t>若有幸在工大担任这样的工作，将会令我感到荣幸和充实。</w:t>
                  </w:r>
                </w:p>
              </w:tc>
            </w:tr>
          </w:tbl>
          <w:p w14:paraId="3A9E13F5" w14:textId="77777777" w:rsidR="00C420C8" w:rsidRPr="005335E7" w:rsidRDefault="00C420C8" w:rsidP="003856C9">
            <w:pPr>
              <w:rPr>
                <w:rFonts w:ascii="微软雅黑" w:hAnsi="微软雅黑"/>
              </w:rPr>
            </w:pPr>
          </w:p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布局表格右侧"/>
            </w:tblPr>
            <w:tblGrid>
              <w:gridCol w:w="6681"/>
            </w:tblGrid>
            <w:tr w:rsidR="00C420C8" w:rsidRPr="005335E7" w14:paraId="3D112EAC" w14:textId="77777777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5D7083FB" w14:textId="112AE118" w:rsidR="00C420C8" w:rsidRPr="005335E7" w:rsidRDefault="001D1EAD" w:rsidP="008F6337">
                  <w:pPr>
                    <w:pStyle w:val="21"/>
                    <w:rPr>
                      <w:rFonts w:ascii="微软雅黑" w:hAnsi="微软雅黑"/>
                    </w:rPr>
                  </w:pPr>
                  <w:r>
                    <w:rPr>
                      <w:rFonts w:ascii="微软雅黑" w:hAnsi="微软雅黑" w:hint="eastAsia"/>
                    </w:rPr>
                    <w:t>实践经验</w:t>
                  </w:r>
                </w:p>
                <w:p w14:paraId="40841631" w14:textId="506F9642" w:rsidR="00C420C8" w:rsidRPr="005335E7" w:rsidRDefault="001D1EAD" w:rsidP="002B3890">
                  <w:pPr>
                    <w:pStyle w:val="41"/>
                    <w:rPr>
                      <w:rFonts w:ascii="微软雅黑" w:hAnsi="微软雅黑" w:hint="eastAsia"/>
                    </w:rPr>
                  </w:pPr>
                  <w:r>
                    <w:rPr>
                      <w:rFonts w:ascii="微软雅黑" w:hAnsi="微软雅黑" w:hint="eastAsia"/>
                    </w:rPr>
                    <w:t>班长 /</w:t>
                  </w:r>
                  <w:r>
                    <w:rPr>
                      <w:rFonts w:ascii="微软雅黑" w:hAnsi="微软雅黑"/>
                    </w:rPr>
                    <w:t xml:space="preserve"> </w:t>
                  </w:r>
                  <w:r>
                    <w:rPr>
                      <w:rFonts w:ascii="微软雅黑" w:hAnsi="微软雅黑" w:hint="eastAsia"/>
                    </w:rPr>
                    <w:t>小学与中学</w:t>
                  </w:r>
                </w:p>
                <w:p w14:paraId="26541FC2" w14:textId="560FC414" w:rsidR="00C420C8" w:rsidRPr="005335E7" w:rsidRDefault="001D1EAD" w:rsidP="008F6337">
                  <w:pPr>
                    <w:pStyle w:val="51"/>
                    <w:rPr>
                      <w:rFonts w:ascii="微软雅黑" w:hAnsi="微软雅黑"/>
                    </w:rPr>
                  </w:pPr>
                  <w:r>
                    <w:rPr>
                      <w:rFonts w:ascii="微软雅黑" w:hAnsi="微软雅黑"/>
                    </w:rPr>
                    <w:t>2013</w:t>
                  </w:r>
                  <w:r w:rsidR="005335E7">
                    <w:rPr>
                      <w:rFonts w:ascii="微软雅黑" w:hAnsi="微软雅黑" w:hint="eastAsia"/>
                      <w:lang w:val="zh-CN" w:bidi="zh-CN"/>
                    </w:rPr>
                    <w:t>-</w:t>
                  </w:r>
                  <w:r>
                    <w:rPr>
                      <w:rFonts w:ascii="微软雅黑" w:hAnsi="微软雅黑"/>
                    </w:rPr>
                    <w:t>2021</w:t>
                  </w:r>
                </w:p>
                <w:p w14:paraId="045313AC" w14:textId="09334B97" w:rsidR="00C420C8" w:rsidRPr="005335E7" w:rsidRDefault="001D1EAD" w:rsidP="008F6337">
                  <w:pPr>
                    <w:rPr>
                      <w:rFonts w:ascii="微软雅黑" w:hAnsi="微软雅黑"/>
                    </w:rPr>
                  </w:pPr>
                  <w:r w:rsidRPr="001D1EAD">
                    <w:rPr>
                      <w:rFonts w:ascii="微软雅黑" w:hAnsi="微软雅黑" w:hint="eastAsia"/>
                    </w:rPr>
                    <w:t>在各学段班级</w:t>
                  </w:r>
                  <w:r>
                    <w:rPr>
                      <w:rFonts w:ascii="微软雅黑" w:hAnsi="微软雅黑" w:hint="eastAsia"/>
                    </w:rPr>
                    <w:t>的班长、岗位</w:t>
                  </w:r>
                  <w:r w:rsidRPr="001D1EAD">
                    <w:rPr>
                      <w:rFonts w:ascii="微软雅黑" w:hAnsi="微软雅黑" w:hint="eastAsia"/>
                    </w:rPr>
                    <w:t>上磨练，</w:t>
                  </w:r>
                  <w:r>
                    <w:rPr>
                      <w:rFonts w:ascii="微软雅黑" w:hAnsi="微软雅黑" w:hint="eastAsia"/>
                    </w:rPr>
                    <w:t>额外协助老师进行家长会筹备、对接上级机构传达事务、检修电脑等工作，且</w:t>
                  </w:r>
                  <w:r w:rsidRPr="001D1EAD">
                    <w:rPr>
                      <w:rFonts w:ascii="微软雅黑" w:hAnsi="微软雅黑" w:hint="eastAsia"/>
                    </w:rPr>
                    <w:t>因此成为教务处的常客。</w:t>
                  </w:r>
                </w:p>
                <w:p w14:paraId="022657D3" w14:textId="5580D898" w:rsidR="00C420C8" w:rsidRPr="005335E7" w:rsidRDefault="001D1EAD" w:rsidP="0043426C">
                  <w:pPr>
                    <w:pStyle w:val="41"/>
                    <w:rPr>
                      <w:rFonts w:ascii="微软雅黑" w:hAnsi="微软雅黑"/>
                    </w:rPr>
                  </w:pPr>
                  <w:r>
                    <w:rPr>
                      <w:rFonts w:ascii="微软雅黑" w:hAnsi="微软雅黑" w:hint="eastAsia"/>
                    </w:rPr>
                    <w:t>社团第五代骨干 /</w:t>
                  </w:r>
                  <w:r>
                    <w:rPr>
                      <w:rFonts w:ascii="微软雅黑" w:hAnsi="微软雅黑"/>
                    </w:rPr>
                    <w:t xml:space="preserve"> </w:t>
                  </w:r>
                  <w:r>
                    <w:rPr>
                      <w:rFonts w:ascii="微软雅黑" w:hAnsi="微软雅黑" w:hint="eastAsia"/>
                    </w:rPr>
                    <w:t>厦门一中日语社</w:t>
                  </w:r>
                </w:p>
                <w:p w14:paraId="1403DED2" w14:textId="586BFF46" w:rsidR="00C420C8" w:rsidRPr="005335E7" w:rsidRDefault="001D1EAD" w:rsidP="00F91A9C">
                  <w:pPr>
                    <w:pStyle w:val="51"/>
                    <w:rPr>
                      <w:rFonts w:ascii="微软雅黑" w:hAnsi="微软雅黑"/>
                    </w:rPr>
                  </w:pPr>
                  <w:r>
                    <w:rPr>
                      <w:rFonts w:ascii="微软雅黑" w:hAnsi="微软雅黑"/>
                    </w:rPr>
                    <w:t>2019</w:t>
                  </w:r>
                </w:p>
                <w:p w14:paraId="28274145" w14:textId="61213644" w:rsidR="00186B3F" w:rsidRDefault="001D1EAD" w:rsidP="00832F81">
                  <w:pPr>
                    <w:rPr>
                      <w:rFonts w:ascii="微软雅黑" w:hAnsi="微软雅黑"/>
                    </w:rPr>
                  </w:pPr>
                  <w:r>
                    <w:rPr>
                      <w:rFonts w:ascii="微软雅黑" w:hAnsi="微软雅黑" w:hint="eastAsia"/>
                    </w:rPr>
                    <w:t>协助社长进行考勤、</w:t>
                  </w:r>
                  <w:r w:rsidR="00186B3F">
                    <w:rPr>
                      <w:rFonts w:ascii="微软雅黑" w:hAnsi="微软雅黑" w:hint="eastAsia"/>
                    </w:rPr>
                    <w:t>组织课堂和招新；</w:t>
                  </w:r>
                </w:p>
                <w:p w14:paraId="7387D55C" w14:textId="1E4A6C3E" w:rsidR="00C420C8" w:rsidRPr="005335E7" w:rsidRDefault="001D1EAD" w:rsidP="00832F81">
                  <w:pPr>
                    <w:rPr>
                      <w:rFonts w:ascii="微软雅黑" w:hAnsi="微软雅黑"/>
                    </w:rPr>
                  </w:pPr>
                  <w:r>
                    <w:rPr>
                      <w:rFonts w:ascii="微软雅黑" w:hAnsi="微软雅黑" w:hint="eastAsia"/>
                    </w:rPr>
                    <w:t>独立进行基本的语言教学工作</w:t>
                  </w:r>
                </w:p>
              </w:tc>
            </w:tr>
            <w:tr w:rsidR="00C420C8" w:rsidRPr="005335E7" w14:paraId="6680DF72" w14:textId="77777777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573846E3" w14:textId="390EC299" w:rsidR="00C420C8" w:rsidRPr="005335E7" w:rsidRDefault="00186B3F" w:rsidP="008F6337">
                  <w:pPr>
                    <w:pStyle w:val="21"/>
                    <w:rPr>
                      <w:rFonts w:ascii="微软雅黑" w:hAnsi="微软雅黑"/>
                    </w:rPr>
                  </w:pPr>
                  <w:r>
                    <w:rPr>
                      <w:rFonts w:ascii="微软雅黑" w:hAnsi="微软雅黑" w:hint="eastAsia"/>
                    </w:rPr>
                    <w:t>工作能力</w:t>
                  </w:r>
                </w:p>
                <w:p w14:paraId="21F5572E" w14:textId="77777777" w:rsidR="00186B3F" w:rsidRDefault="00186B3F" w:rsidP="00186B3F">
                  <w:pPr>
                    <w:rPr>
                      <w:rFonts w:ascii="微软雅黑" w:hAnsi="微软雅黑"/>
                    </w:rPr>
                  </w:pPr>
                  <w:r w:rsidRPr="00186B3F">
                    <w:rPr>
                      <w:rFonts w:ascii="微软雅黑" w:hAnsi="微软雅黑" w:hint="eastAsia"/>
                    </w:rPr>
                    <w:t>做事干练、果断，具有良好的沟通和人际协调能力，</w:t>
                  </w:r>
                </w:p>
                <w:p w14:paraId="5C1E4B9D" w14:textId="77777777" w:rsidR="00186B3F" w:rsidRDefault="00186B3F" w:rsidP="00186B3F">
                  <w:pPr>
                    <w:rPr>
                      <w:rFonts w:ascii="微软雅黑" w:hAnsi="微软雅黑"/>
                    </w:rPr>
                  </w:pPr>
                  <w:r w:rsidRPr="00186B3F">
                    <w:rPr>
                      <w:rFonts w:ascii="微软雅黑" w:hAnsi="微软雅黑" w:hint="eastAsia"/>
                    </w:rPr>
                    <w:t>自信能够胜任作为</w:t>
                  </w:r>
                  <w:r>
                    <w:rPr>
                      <w:rFonts w:ascii="微软雅黑" w:hAnsi="微软雅黑" w:hint="eastAsia"/>
                    </w:rPr>
                    <w:t>辅导员助理团</w:t>
                  </w:r>
                  <w:r w:rsidRPr="00186B3F">
                    <w:rPr>
                      <w:rFonts w:ascii="微软雅黑" w:hAnsi="微软雅黑" w:hint="eastAsia"/>
                    </w:rPr>
                    <w:t>之有效辅助的岗位</w:t>
                  </w:r>
                  <w:r>
                    <w:rPr>
                      <w:rFonts w:ascii="微软雅黑" w:hAnsi="微软雅黑" w:hint="eastAsia"/>
                    </w:rPr>
                    <w:t>，</w:t>
                  </w:r>
                </w:p>
                <w:p w14:paraId="11479FF4" w14:textId="0078EF7E" w:rsidR="00186B3F" w:rsidRPr="00186B3F" w:rsidRDefault="00186B3F" w:rsidP="00186B3F">
                  <w:pPr>
                    <w:rPr>
                      <w:rFonts w:ascii="微软雅黑" w:hAnsi="微软雅黑" w:hint="eastAsia"/>
                    </w:rPr>
                  </w:pPr>
                  <w:r>
                    <w:rPr>
                      <w:rFonts w:ascii="微软雅黑" w:hAnsi="微软雅黑" w:hint="eastAsia"/>
                    </w:rPr>
                    <w:t>充当辅导员和学生之间的“桥梁”角色。</w:t>
                  </w:r>
                </w:p>
                <w:p w14:paraId="03D005EC" w14:textId="77777777" w:rsidR="00186B3F" w:rsidRDefault="00186B3F" w:rsidP="00186B3F">
                  <w:pPr>
                    <w:rPr>
                      <w:rFonts w:ascii="微软雅黑" w:hAnsi="微软雅黑"/>
                    </w:rPr>
                  </w:pPr>
                  <w:r w:rsidRPr="00186B3F">
                    <w:rPr>
                      <w:rFonts w:ascii="微软雅黑" w:hAnsi="微软雅黑" w:hint="eastAsia"/>
                    </w:rPr>
                    <w:t>学习能力强，乐于学习任何需要的新技能；</w:t>
                  </w:r>
                </w:p>
                <w:p w14:paraId="70B83973" w14:textId="5E7FDDA3" w:rsidR="00C420C8" w:rsidRPr="005335E7" w:rsidRDefault="00186B3F" w:rsidP="00186B3F">
                  <w:pPr>
                    <w:rPr>
                      <w:rFonts w:ascii="微软雅黑" w:hAnsi="微软雅黑"/>
                    </w:rPr>
                  </w:pPr>
                  <w:r w:rsidRPr="00186B3F">
                    <w:rPr>
                      <w:rFonts w:ascii="微软雅黑" w:hAnsi="微软雅黑" w:hint="eastAsia"/>
                    </w:rPr>
                    <w:t>勇于在压力下工作，会竭尽全力对工作敬业认真、负责到底。</w:t>
                  </w:r>
                </w:p>
              </w:tc>
            </w:tr>
            <w:tr w:rsidR="00C420C8" w:rsidRPr="005335E7" w14:paraId="605C22F2" w14:textId="77777777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14:paraId="7908FD31" w14:textId="48AADFB7" w:rsidR="00C420C8" w:rsidRPr="005335E7" w:rsidRDefault="00186B3F" w:rsidP="008F6337">
                  <w:pPr>
                    <w:pStyle w:val="21"/>
                    <w:rPr>
                      <w:rFonts w:ascii="微软雅黑" w:hAnsi="微软雅黑"/>
                    </w:rPr>
                  </w:pPr>
                  <w:r>
                    <w:rPr>
                      <w:rFonts w:ascii="微软雅黑" w:hAnsi="微软雅黑" w:hint="eastAsia"/>
                    </w:rPr>
                    <w:t>工作能力</w:t>
                  </w:r>
                </w:p>
                <w:p w14:paraId="12DD8667" w14:textId="77777777" w:rsidR="00186B3F" w:rsidRPr="00186B3F" w:rsidRDefault="00186B3F" w:rsidP="00186B3F">
                  <w:pPr>
                    <w:pStyle w:val="51"/>
                    <w:rPr>
                      <w:rFonts w:ascii="微软雅黑" w:hAnsi="微软雅黑" w:hint="eastAsia"/>
                      <w:lang w:val="zh-CN" w:bidi="zh-CN"/>
                    </w:rPr>
                  </w:pPr>
                  <w:r w:rsidRPr="00186B3F">
                    <w:rPr>
                      <w:rFonts w:ascii="微软雅黑" w:hAnsi="微软雅黑" w:hint="eastAsia"/>
                      <w:lang w:val="zh-CN" w:bidi="zh-CN"/>
                    </w:rPr>
                    <w:t>特长是书法。</w:t>
                  </w:r>
                </w:p>
                <w:p w14:paraId="5779D816" w14:textId="77777777" w:rsidR="00186B3F" w:rsidRDefault="00186B3F" w:rsidP="00186B3F">
                  <w:pPr>
                    <w:rPr>
                      <w:rFonts w:ascii="微软雅黑" w:hAnsi="微软雅黑"/>
                      <w:lang w:val="zh-CN" w:bidi="zh-CN"/>
                    </w:rPr>
                  </w:pPr>
                  <w:r w:rsidRPr="00186B3F">
                    <w:rPr>
                      <w:rFonts w:ascii="微软雅黑" w:hAnsi="微软雅黑" w:hint="eastAsia"/>
                      <w:lang w:val="zh-CN" w:bidi="zh-CN"/>
                    </w:rPr>
                    <w:t>技能方面，掌握Office和常见网页端办公软件的使用，</w:t>
                  </w:r>
                </w:p>
                <w:p w14:paraId="68E62667" w14:textId="7863A672" w:rsidR="00C420C8" w:rsidRPr="005335E7" w:rsidRDefault="00186B3F" w:rsidP="00186B3F">
                  <w:pPr>
                    <w:rPr>
                      <w:rFonts w:ascii="微软雅黑" w:hAnsi="微软雅黑"/>
                    </w:rPr>
                  </w:pPr>
                  <w:r w:rsidRPr="00186B3F">
                    <w:rPr>
                      <w:rFonts w:ascii="微软雅黑" w:hAnsi="微软雅黑" w:hint="eastAsia"/>
                      <w:lang w:val="zh-CN" w:bidi="zh-CN"/>
                    </w:rPr>
                    <w:t>打字速度快；喜欢写作，有新闻网站运维经历。</w:t>
                  </w:r>
                </w:p>
              </w:tc>
            </w:tr>
          </w:tbl>
          <w:p w14:paraId="49B57C79" w14:textId="77777777" w:rsidR="00C420C8" w:rsidRPr="005335E7" w:rsidRDefault="00C420C8" w:rsidP="003856C9">
            <w:pPr>
              <w:rPr>
                <w:rFonts w:ascii="微软雅黑" w:hAnsi="微软雅黑"/>
              </w:rPr>
            </w:pPr>
          </w:p>
        </w:tc>
      </w:tr>
    </w:tbl>
    <w:p w14:paraId="700C1F85" w14:textId="77777777" w:rsidR="003F5FDB" w:rsidRPr="005335E7" w:rsidRDefault="003F5FDB" w:rsidP="00841714">
      <w:pPr>
        <w:pStyle w:val="ab"/>
        <w:rPr>
          <w:rFonts w:ascii="微软雅黑" w:hAnsi="微软雅黑"/>
        </w:rPr>
      </w:pPr>
    </w:p>
    <w:sectPr w:rsidR="003F5FDB" w:rsidRPr="005335E7" w:rsidSect="005335E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871" w:right="1151" w:bottom="2098" w:left="1151" w:header="1395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85B74" w14:textId="77777777" w:rsidR="00887A17" w:rsidRDefault="00887A17" w:rsidP="003856C9">
      <w:pPr>
        <w:spacing w:after="0" w:line="240" w:lineRule="auto"/>
      </w:pPr>
      <w:r>
        <w:separator/>
      </w:r>
    </w:p>
  </w:endnote>
  <w:endnote w:type="continuationSeparator" w:id="0">
    <w:p w14:paraId="1EB031D2" w14:textId="77777777" w:rsidR="00887A17" w:rsidRDefault="00887A17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83CAC" w14:textId="77777777" w:rsidR="003856C9" w:rsidRPr="005335E7" w:rsidRDefault="007803B7" w:rsidP="007803B7">
    <w:pPr>
      <w:pStyle w:val="a7"/>
      <w:rPr>
        <w:rFonts w:ascii="微软雅黑" w:hAnsi="微软雅黑"/>
      </w:rPr>
    </w:pPr>
    <w:r w:rsidRPr="005335E7">
      <w:rPr>
        <w:rFonts w:ascii="微软雅黑" w:hAnsi="微软雅黑"/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444E086B" wp14:editId="00A5B97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组 4" title="页脚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任意多边形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任意多边形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任意多边形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任意多边形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任意多边形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任意多边形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任意多边形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任意多边形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任意多边形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7F1ECC9" id="组 4" o:spid="_x0000_s1026" alt="标题: 页脚的图形设计为向各个角度伸展的灰色矩形" style="position:absolute;left:0;text-align:left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">
              <o:lock v:ext="edit" aspectratio="t"/>
              <v:shape id="任意多边形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任意多边形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任意多边形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任意多边形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任意多边形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任意多边形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任意多边形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任意多边形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任意多边形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rPr>
          <w:rFonts w:ascii="微软雅黑" w:hAnsi="微软雅黑"/>
        </w:r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 w:rsidRPr="005335E7">
          <w:rPr>
            <w:rFonts w:ascii="微软雅黑" w:hAnsi="微软雅黑"/>
            <w:lang w:val="zh-CN" w:bidi="zh-CN"/>
          </w:rPr>
          <w:fldChar w:fldCharType="begin"/>
        </w:r>
        <w:r w:rsidR="001765FE" w:rsidRPr="005335E7">
          <w:rPr>
            <w:rFonts w:ascii="微软雅黑" w:hAnsi="微软雅黑"/>
            <w:lang w:val="zh-CN" w:bidi="zh-CN"/>
          </w:rPr>
          <w:instrText xml:space="preserve"> PAGE   \* MERGEFORMAT </w:instrText>
        </w:r>
        <w:r w:rsidR="001765FE" w:rsidRPr="005335E7">
          <w:rPr>
            <w:rFonts w:ascii="微软雅黑" w:hAnsi="微软雅黑"/>
            <w:lang w:val="zh-CN" w:bidi="zh-CN"/>
          </w:rPr>
          <w:fldChar w:fldCharType="separate"/>
        </w:r>
        <w:r w:rsidR="006C7872">
          <w:rPr>
            <w:rFonts w:ascii="微软雅黑" w:hAnsi="微软雅黑"/>
            <w:noProof/>
            <w:lang w:val="zh-CN" w:bidi="zh-CN"/>
          </w:rPr>
          <w:t>2</w:t>
        </w:r>
        <w:r w:rsidR="001765FE" w:rsidRPr="005335E7">
          <w:rPr>
            <w:rFonts w:ascii="微软雅黑" w:hAnsi="微软雅黑"/>
            <w:noProof/>
            <w:lang w:val="zh-CN" w:bidi="zh-CN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F6F9D" w14:textId="77777777" w:rsidR="001765FE" w:rsidRPr="009466B7" w:rsidRDefault="00DC79BB">
    <w:pPr>
      <w:pStyle w:val="a7"/>
      <w:rPr>
        <w:rFonts w:ascii="微软雅黑" w:hAnsi="微软雅黑"/>
      </w:rPr>
    </w:pPr>
    <w:r w:rsidRPr="009466B7">
      <w:rPr>
        <w:rFonts w:ascii="微软雅黑" w:hAnsi="微软雅黑"/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053A5E23" wp14:editId="2B3A147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组 4" title="页脚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任意多边形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任意多边形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任意多边形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任意多边形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任意多边形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任意多边形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任意多边形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任意多边形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任意多边形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52F0B90" id="组 4" o:spid="_x0000_s1026" alt="标题: 页脚的图形设计为向各个角度伸展的灰色矩形" style="position:absolute;left:0;text-align:left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">
              <o:lock v:ext="edit" aspectratio="t"/>
              <v:shape id="任意多边形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任意多边形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任意多边形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任意多边形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任意多边形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任意多边形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任意多边形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任意多边形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任意多边形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9C2D6" w14:textId="77777777" w:rsidR="00887A17" w:rsidRDefault="00887A17" w:rsidP="003856C9">
      <w:pPr>
        <w:spacing w:after="0" w:line="240" w:lineRule="auto"/>
      </w:pPr>
      <w:r>
        <w:separator/>
      </w:r>
    </w:p>
  </w:footnote>
  <w:footnote w:type="continuationSeparator" w:id="0">
    <w:p w14:paraId="5FE05963" w14:textId="77777777" w:rsidR="00887A17" w:rsidRDefault="00887A17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909CD" w14:textId="77777777" w:rsidR="003856C9" w:rsidRDefault="007803B7">
    <w:pPr>
      <w:pStyle w:val="a5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29431710" wp14:editId="0DD876B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组 17" title="页眉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任意多边形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任意多边形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任意多边形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任意多边形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任意多边形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任意多边形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任意多边形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任意多边形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任意多边形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任意多边形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92498BB" id="组 17" o:spid="_x0000_s1026" alt="标题: 页眉的图形设计为向各个角度伸展的灰色矩形" style="position:absolute;left:0;text-align:left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">
              <o:lock v:ext="edit" aspectratio="t"/>
              <v:shape id="任意多边形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任意多边形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任意多边形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任意多边形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任意多边形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任意多边形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任意多边形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任意多边形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任意多边形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任意多边形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094A5" w14:textId="77777777" w:rsidR="00DC79BB" w:rsidRDefault="00DC79BB">
    <w:pPr>
      <w:pStyle w:val="a5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70C95788" wp14:editId="772FF0E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组 17" title="页眉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任意多边形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任意多边形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任意多边形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任意多边形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任意多边形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任意多边形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任意多边形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任意多边形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任意多边形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任意多边形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EBF0E4E" id="组 17" o:spid="_x0000_s1026" alt="标题: 页眉的图形设计为向各个角度伸展的灰色矩形" style="position:absolute;left:0;text-align:left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">
              <o:lock v:ext="edit" aspectratio="t"/>
              <v:shape id="任意多边形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任意多边形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任意多边形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任意多边形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任意多边形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任意多边形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任意多边形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任意多边形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任意多边形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任意多边形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EAD"/>
    <w:rsid w:val="00052BE1"/>
    <w:rsid w:val="0007412A"/>
    <w:rsid w:val="0010199E"/>
    <w:rsid w:val="0010257B"/>
    <w:rsid w:val="001166C2"/>
    <w:rsid w:val="001503AC"/>
    <w:rsid w:val="001765FE"/>
    <w:rsid w:val="00186B3F"/>
    <w:rsid w:val="0019561F"/>
    <w:rsid w:val="001B32D2"/>
    <w:rsid w:val="001D1EAD"/>
    <w:rsid w:val="00240D7A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D22BB"/>
    <w:rsid w:val="005152F2"/>
    <w:rsid w:val="005246B9"/>
    <w:rsid w:val="005335E7"/>
    <w:rsid w:val="00534E4E"/>
    <w:rsid w:val="00544DDB"/>
    <w:rsid w:val="00551D35"/>
    <w:rsid w:val="005562D4"/>
    <w:rsid w:val="00557019"/>
    <w:rsid w:val="005674AC"/>
    <w:rsid w:val="00580925"/>
    <w:rsid w:val="005A1E51"/>
    <w:rsid w:val="005A7E57"/>
    <w:rsid w:val="00616FF4"/>
    <w:rsid w:val="006A3CE7"/>
    <w:rsid w:val="006C7872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35328"/>
    <w:rsid w:val="00841714"/>
    <w:rsid w:val="008501C7"/>
    <w:rsid w:val="00887A17"/>
    <w:rsid w:val="008C7CA2"/>
    <w:rsid w:val="008F6337"/>
    <w:rsid w:val="00914DAF"/>
    <w:rsid w:val="0093286E"/>
    <w:rsid w:val="009466B7"/>
    <w:rsid w:val="00952C58"/>
    <w:rsid w:val="009D1627"/>
    <w:rsid w:val="00A42F91"/>
    <w:rsid w:val="00AF1258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E6306"/>
    <w:rsid w:val="00D11C4D"/>
    <w:rsid w:val="00D5067A"/>
    <w:rsid w:val="00DC0F74"/>
    <w:rsid w:val="00DC79BB"/>
    <w:rsid w:val="00DF0A0F"/>
    <w:rsid w:val="00E34D58"/>
    <w:rsid w:val="00E941EF"/>
    <w:rsid w:val="00EB1C1B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C09D1"/>
  <w15:chartTrackingRefBased/>
  <w15:docId w15:val="{0FB6C897-873A-4A25-B7DB-294B3852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335E7"/>
    <w:rPr>
      <w:rFonts w:eastAsia="微软雅黑"/>
    </w:rPr>
  </w:style>
  <w:style w:type="paragraph" w:styleId="1">
    <w:name w:val="heading 1"/>
    <w:basedOn w:val="a1"/>
    <w:link w:val="10"/>
    <w:uiPriority w:val="9"/>
    <w:qFormat/>
    <w:rsid w:val="005335E7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hAnsiTheme="majorHAnsi" w:cstheme="majorBidi"/>
      <w:caps/>
      <w:sz w:val="44"/>
      <w:szCs w:val="32"/>
    </w:rPr>
  </w:style>
  <w:style w:type="paragraph" w:styleId="21">
    <w:name w:val="heading 2"/>
    <w:basedOn w:val="a1"/>
    <w:link w:val="22"/>
    <w:uiPriority w:val="9"/>
    <w:unhideWhenUsed/>
    <w:qFormat/>
    <w:rsid w:val="005335E7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hAnsiTheme="majorHAnsi" w:cstheme="majorBidi"/>
      <w:caps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5335E7"/>
    <w:pPr>
      <w:keepNext/>
      <w:keepLines/>
      <w:spacing w:after="0"/>
      <w:contextualSpacing/>
      <w:outlineLvl w:val="2"/>
    </w:pPr>
    <w:rPr>
      <w:rFonts w:asciiTheme="majorHAnsi" w:hAnsiTheme="majorHAnsi" w:cstheme="majorBidi"/>
      <w:caps/>
      <w:szCs w:val="24"/>
    </w:rPr>
  </w:style>
  <w:style w:type="paragraph" w:styleId="41">
    <w:name w:val="heading 4"/>
    <w:basedOn w:val="a1"/>
    <w:link w:val="42"/>
    <w:uiPriority w:val="9"/>
    <w:unhideWhenUsed/>
    <w:qFormat/>
    <w:rsid w:val="005335E7"/>
    <w:pPr>
      <w:keepNext/>
      <w:keepLines/>
      <w:spacing w:before="360" w:after="0"/>
      <w:contextualSpacing/>
      <w:outlineLvl w:val="3"/>
    </w:pPr>
    <w:rPr>
      <w:rFonts w:asciiTheme="majorHAnsi" w:hAnsiTheme="majorHAnsi" w:cstheme="majorBidi"/>
      <w:b/>
      <w:iCs/>
      <w:caps/>
    </w:rPr>
  </w:style>
  <w:style w:type="paragraph" w:styleId="51">
    <w:name w:val="heading 5"/>
    <w:basedOn w:val="a1"/>
    <w:next w:val="a1"/>
    <w:link w:val="52"/>
    <w:uiPriority w:val="9"/>
    <w:unhideWhenUsed/>
    <w:qFormat/>
    <w:rsid w:val="005335E7"/>
    <w:pPr>
      <w:keepNext/>
      <w:keepLines/>
      <w:spacing w:after="0"/>
      <w:outlineLvl w:val="4"/>
    </w:pPr>
    <w:rPr>
      <w:rFonts w:asciiTheme="majorHAnsi" w:hAnsiTheme="majorHAnsi" w:cstheme="majorBid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5335E7"/>
    <w:pPr>
      <w:keepNext/>
      <w:keepLines/>
      <w:spacing w:before="40" w:after="0"/>
      <w:outlineLvl w:val="5"/>
    </w:pPr>
    <w:rPr>
      <w:rFonts w:asciiTheme="majorHAnsi" w:hAnsiTheme="majorHAnsi" w:cstheme="majorBidi"/>
      <w:color w:val="1B5A56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007A5"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C007A5"/>
  </w:style>
  <w:style w:type="paragraph" w:styleId="a7">
    <w:name w:val="footer"/>
    <w:basedOn w:val="a1"/>
    <w:link w:val="a8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a8">
    <w:name w:val="页脚 字符"/>
    <w:basedOn w:val="a2"/>
    <w:link w:val="a7"/>
    <w:uiPriority w:val="99"/>
    <w:rsid w:val="00FE20E6"/>
  </w:style>
  <w:style w:type="table" w:styleId="a9">
    <w:name w:val="Table Grid"/>
    <w:basedOn w:val="a3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标题 2 字符"/>
    <w:basedOn w:val="a2"/>
    <w:link w:val="21"/>
    <w:uiPriority w:val="9"/>
    <w:rsid w:val="005335E7"/>
    <w:rPr>
      <w:rFonts w:asciiTheme="majorHAnsi" w:eastAsia="微软雅黑" w:hAnsiTheme="majorHAnsi" w:cstheme="majorBidi"/>
      <w:caps/>
      <w:sz w:val="26"/>
      <w:szCs w:val="26"/>
    </w:rPr>
  </w:style>
  <w:style w:type="character" w:styleId="aa">
    <w:name w:val="Placeholder Text"/>
    <w:basedOn w:val="a2"/>
    <w:uiPriority w:val="99"/>
    <w:semiHidden/>
    <w:rsid w:val="003053D9"/>
    <w:rPr>
      <w:color w:val="808080"/>
    </w:rPr>
  </w:style>
  <w:style w:type="character" w:customStyle="1" w:styleId="10">
    <w:name w:val="标题 1 字符"/>
    <w:basedOn w:val="a2"/>
    <w:link w:val="1"/>
    <w:uiPriority w:val="9"/>
    <w:rsid w:val="005335E7"/>
    <w:rPr>
      <w:rFonts w:asciiTheme="majorHAnsi" w:eastAsia="微软雅黑" w:hAnsiTheme="majorHAnsi" w:cstheme="majorBidi"/>
      <w:caps/>
      <w:sz w:val="44"/>
      <w:szCs w:val="32"/>
    </w:rPr>
  </w:style>
  <w:style w:type="character" w:customStyle="1" w:styleId="32">
    <w:name w:val="标题 3 字符"/>
    <w:basedOn w:val="a2"/>
    <w:link w:val="31"/>
    <w:uiPriority w:val="9"/>
    <w:rsid w:val="005335E7"/>
    <w:rPr>
      <w:rFonts w:asciiTheme="majorHAnsi" w:eastAsia="微软雅黑" w:hAnsiTheme="majorHAnsi" w:cstheme="majorBidi"/>
      <w:caps/>
      <w:szCs w:val="24"/>
    </w:rPr>
  </w:style>
  <w:style w:type="character" w:customStyle="1" w:styleId="42">
    <w:name w:val="标题 4 字符"/>
    <w:basedOn w:val="a2"/>
    <w:link w:val="41"/>
    <w:uiPriority w:val="9"/>
    <w:rsid w:val="005335E7"/>
    <w:rPr>
      <w:rFonts w:asciiTheme="majorHAnsi" w:eastAsia="微软雅黑" w:hAnsiTheme="majorHAnsi" w:cstheme="majorBidi"/>
      <w:b/>
      <w:iCs/>
      <w:caps/>
    </w:rPr>
  </w:style>
  <w:style w:type="character" w:customStyle="1" w:styleId="52">
    <w:name w:val="标题 5 字符"/>
    <w:basedOn w:val="a2"/>
    <w:link w:val="51"/>
    <w:uiPriority w:val="9"/>
    <w:rsid w:val="005335E7"/>
    <w:rPr>
      <w:rFonts w:asciiTheme="majorHAnsi" w:eastAsia="微软雅黑" w:hAnsiTheme="majorHAnsi" w:cstheme="majorBidi"/>
    </w:rPr>
  </w:style>
  <w:style w:type="paragraph" w:styleId="ab">
    <w:name w:val="No Spacing"/>
    <w:uiPriority w:val="12"/>
    <w:qFormat/>
    <w:rsid w:val="005335E7"/>
    <w:pPr>
      <w:spacing w:after="0" w:line="240" w:lineRule="auto"/>
    </w:pPr>
    <w:rPr>
      <w:rFonts w:eastAsia="微软雅黑"/>
    </w:rPr>
  </w:style>
  <w:style w:type="paragraph" w:customStyle="1" w:styleId="ac">
    <w:name w:val="图形行"/>
    <w:basedOn w:val="a1"/>
    <w:next w:val="a1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d">
    <w:name w:val="Title"/>
    <w:basedOn w:val="a1"/>
    <w:next w:val="a1"/>
    <w:link w:val="ae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e">
    <w:name w:val="标题 字符"/>
    <w:basedOn w:val="a2"/>
    <w:link w:val="ad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f">
    <w:name w:val="Subtitle"/>
    <w:basedOn w:val="a1"/>
    <w:next w:val="a1"/>
    <w:link w:val="af0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f0">
    <w:name w:val="副标题 字符"/>
    <w:basedOn w:val="a2"/>
    <w:link w:val="af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af1">
    <w:name w:val="Balloon Text"/>
    <w:basedOn w:val="a1"/>
    <w:link w:val="af2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2">
    <w:name w:val="批注框文本 字符"/>
    <w:basedOn w:val="a2"/>
    <w:link w:val="af1"/>
    <w:uiPriority w:val="99"/>
    <w:semiHidden/>
    <w:rsid w:val="00841714"/>
    <w:rPr>
      <w:rFonts w:ascii="Segoe UI" w:hAnsi="Segoe UI" w:cs="Segoe UI"/>
      <w:szCs w:val="18"/>
    </w:rPr>
  </w:style>
  <w:style w:type="paragraph" w:styleId="af3">
    <w:name w:val="Bibliography"/>
    <w:basedOn w:val="a1"/>
    <w:next w:val="a1"/>
    <w:uiPriority w:val="37"/>
    <w:semiHidden/>
    <w:unhideWhenUsed/>
    <w:rsid w:val="00841714"/>
  </w:style>
  <w:style w:type="paragraph" w:styleId="af4">
    <w:name w:val="Block Text"/>
    <w:basedOn w:val="a1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af5">
    <w:name w:val="Body Text"/>
    <w:basedOn w:val="a1"/>
    <w:link w:val="af6"/>
    <w:uiPriority w:val="99"/>
    <w:semiHidden/>
    <w:unhideWhenUsed/>
    <w:rsid w:val="00841714"/>
    <w:pPr>
      <w:spacing w:after="120"/>
    </w:pPr>
  </w:style>
  <w:style w:type="character" w:customStyle="1" w:styleId="af6">
    <w:name w:val="正文文本 字符"/>
    <w:basedOn w:val="a2"/>
    <w:link w:val="af5"/>
    <w:uiPriority w:val="99"/>
    <w:semiHidden/>
    <w:rsid w:val="00841714"/>
  </w:style>
  <w:style w:type="paragraph" w:styleId="23">
    <w:name w:val="Body Text 2"/>
    <w:basedOn w:val="a1"/>
    <w:link w:val="24"/>
    <w:uiPriority w:val="99"/>
    <w:semiHidden/>
    <w:unhideWhenUsed/>
    <w:rsid w:val="00841714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841714"/>
  </w:style>
  <w:style w:type="paragraph" w:styleId="33">
    <w:name w:val="Body Text 3"/>
    <w:basedOn w:val="a1"/>
    <w:link w:val="34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841714"/>
    <w:rPr>
      <w:szCs w:val="16"/>
    </w:rPr>
  </w:style>
  <w:style w:type="paragraph" w:styleId="af7">
    <w:name w:val="Body Text First Indent"/>
    <w:basedOn w:val="af5"/>
    <w:link w:val="af8"/>
    <w:uiPriority w:val="99"/>
    <w:semiHidden/>
    <w:unhideWhenUsed/>
    <w:rsid w:val="00841714"/>
    <w:pPr>
      <w:spacing w:after="60"/>
      <w:ind w:firstLine="360"/>
    </w:pPr>
  </w:style>
  <w:style w:type="character" w:customStyle="1" w:styleId="af8">
    <w:name w:val="正文文本首行缩进 字符"/>
    <w:basedOn w:val="af6"/>
    <w:link w:val="af7"/>
    <w:uiPriority w:val="99"/>
    <w:semiHidden/>
    <w:rsid w:val="00841714"/>
  </w:style>
  <w:style w:type="paragraph" w:styleId="af9">
    <w:name w:val="Body Text Indent"/>
    <w:basedOn w:val="a1"/>
    <w:link w:val="afa"/>
    <w:uiPriority w:val="99"/>
    <w:semiHidden/>
    <w:unhideWhenUsed/>
    <w:rsid w:val="00841714"/>
    <w:pPr>
      <w:spacing w:after="120"/>
      <w:ind w:left="360"/>
    </w:pPr>
  </w:style>
  <w:style w:type="character" w:customStyle="1" w:styleId="afa">
    <w:name w:val="正文文本缩进 字符"/>
    <w:basedOn w:val="a2"/>
    <w:link w:val="af9"/>
    <w:uiPriority w:val="99"/>
    <w:semiHidden/>
    <w:rsid w:val="00841714"/>
  </w:style>
  <w:style w:type="paragraph" w:styleId="25">
    <w:name w:val="Body Text First Indent 2"/>
    <w:basedOn w:val="af9"/>
    <w:link w:val="26"/>
    <w:uiPriority w:val="99"/>
    <w:semiHidden/>
    <w:unhideWhenUsed/>
    <w:rsid w:val="00841714"/>
    <w:pPr>
      <w:spacing w:after="60"/>
      <w:ind w:firstLine="360"/>
    </w:pPr>
  </w:style>
  <w:style w:type="character" w:customStyle="1" w:styleId="26">
    <w:name w:val="正文文本首行缩进 2 字符"/>
    <w:basedOn w:val="afa"/>
    <w:link w:val="25"/>
    <w:uiPriority w:val="99"/>
    <w:semiHidden/>
    <w:rsid w:val="00841714"/>
  </w:style>
  <w:style w:type="paragraph" w:styleId="27">
    <w:name w:val="Body Text Indent 2"/>
    <w:basedOn w:val="a1"/>
    <w:link w:val="28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841714"/>
  </w:style>
  <w:style w:type="paragraph" w:styleId="35">
    <w:name w:val="Body Text Indent 3"/>
    <w:basedOn w:val="a1"/>
    <w:link w:val="36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841714"/>
    <w:rPr>
      <w:szCs w:val="16"/>
    </w:rPr>
  </w:style>
  <w:style w:type="character" w:styleId="afb">
    <w:name w:val="Book Title"/>
    <w:basedOn w:val="a2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afc">
    <w:name w:val="caption"/>
    <w:basedOn w:val="a1"/>
    <w:next w:val="a1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d">
    <w:name w:val="Closing"/>
    <w:basedOn w:val="a1"/>
    <w:link w:val="afe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fe">
    <w:name w:val="结束语 字符"/>
    <w:basedOn w:val="a2"/>
    <w:link w:val="afd"/>
    <w:uiPriority w:val="99"/>
    <w:semiHidden/>
    <w:rsid w:val="00841714"/>
  </w:style>
  <w:style w:type="table" w:styleId="aff">
    <w:name w:val="Colorful Grid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0">
    <w:name w:val="Colorful List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1">
    <w:name w:val="Colorful Shading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2">
    <w:name w:val="annotation reference"/>
    <w:basedOn w:val="a2"/>
    <w:uiPriority w:val="99"/>
    <w:semiHidden/>
    <w:unhideWhenUsed/>
    <w:rsid w:val="00841714"/>
    <w:rPr>
      <w:sz w:val="22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aff4">
    <w:name w:val="批注文字 字符"/>
    <w:basedOn w:val="a2"/>
    <w:link w:val="aff3"/>
    <w:uiPriority w:val="99"/>
    <w:semiHidden/>
    <w:rsid w:val="00841714"/>
    <w:rPr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841714"/>
    <w:rPr>
      <w:b/>
      <w:bCs/>
    </w:rPr>
  </w:style>
  <w:style w:type="character" w:customStyle="1" w:styleId="aff6">
    <w:name w:val="批注主题 字符"/>
    <w:basedOn w:val="aff4"/>
    <w:link w:val="aff5"/>
    <w:uiPriority w:val="99"/>
    <w:semiHidden/>
    <w:rsid w:val="00841714"/>
    <w:rPr>
      <w:b/>
      <w:bCs/>
      <w:szCs w:val="20"/>
    </w:rPr>
  </w:style>
  <w:style w:type="table" w:styleId="aff7">
    <w:name w:val="Dark List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8">
    <w:name w:val="Date"/>
    <w:basedOn w:val="a1"/>
    <w:next w:val="a1"/>
    <w:link w:val="aff9"/>
    <w:uiPriority w:val="99"/>
    <w:semiHidden/>
    <w:unhideWhenUsed/>
    <w:rsid w:val="00841714"/>
  </w:style>
  <w:style w:type="character" w:customStyle="1" w:styleId="aff9">
    <w:name w:val="日期 字符"/>
    <w:basedOn w:val="a2"/>
    <w:link w:val="aff8"/>
    <w:uiPriority w:val="99"/>
    <w:semiHidden/>
    <w:rsid w:val="00841714"/>
  </w:style>
  <w:style w:type="paragraph" w:styleId="affa">
    <w:name w:val="Document Map"/>
    <w:basedOn w:val="a1"/>
    <w:link w:val="affb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b">
    <w:name w:val="文档结构图 字符"/>
    <w:basedOn w:val="a2"/>
    <w:link w:val="affa"/>
    <w:uiPriority w:val="99"/>
    <w:semiHidden/>
    <w:rsid w:val="00841714"/>
    <w:rPr>
      <w:rFonts w:ascii="Segoe UI" w:hAnsi="Segoe UI" w:cs="Segoe UI"/>
      <w:szCs w:val="16"/>
    </w:rPr>
  </w:style>
  <w:style w:type="paragraph" w:styleId="affc">
    <w:name w:val="E-mail Signature"/>
    <w:basedOn w:val="a1"/>
    <w:link w:val="affd"/>
    <w:uiPriority w:val="99"/>
    <w:semiHidden/>
    <w:unhideWhenUsed/>
    <w:rsid w:val="00841714"/>
    <w:pPr>
      <w:spacing w:after="0" w:line="240" w:lineRule="auto"/>
    </w:pPr>
  </w:style>
  <w:style w:type="character" w:customStyle="1" w:styleId="affd">
    <w:name w:val="电子邮件签名 字符"/>
    <w:basedOn w:val="a2"/>
    <w:link w:val="affc"/>
    <w:uiPriority w:val="99"/>
    <w:semiHidden/>
    <w:rsid w:val="00841714"/>
  </w:style>
  <w:style w:type="character" w:styleId="affe">
    <w:name w:val="Emphasis"/>
    <w:basedOn w:val="a2"/>
    <w:uiPriority w:val="20"/>
    <w:semiHidden/>
    <w:unhideWhenUsed/>
    <w:qFormat/>
    <w:rsid w:val="00841714"/>
    <w:rPr>
      <w:i/>
      <w:iCs/>
    </w:rPr>
  </w:style>
  <w:style w:type="character" w:styleId="afff">
    <w:name w:val="endnote reference"/>
    <w:basedOn w:val="a2"/>
    <w:uiPriority w:val="99"/>
    <w:semiHidden/>
    <w:unhideWhenUsed/>
    <w:rsid w:val="00841714"/>
    <w:rPr>
      <w:vertAlign w:val="superscript"/>
    </w:rPr>
  </w:style>
  <w:style w:type="paragraph" w:styleId="afff0">
    <w:name w:val="endnote text"/>
    <w:basedOn w:val="a1"/>
    <w:link w:val="afff1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afff1">
    <w:name w:val="尾注文本 字符"/>
    <w:basedOn w:val="a2"/>
    <w:link w:val="afff0"/>
    <w:uiPriority w:val="99"/>
    <w:semiHidden/>
    <w:rsid w:val="00841714"/>
    <w:rPr>
      <w:szCs w:val="20"/>
    </w:rPr>
  </w:style>
  <w:style w:type="paragraph" w:styleId="afff2">
    <w:name w:val="envelope address"/>
    <w:basedOn w:val="a1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f3">
    <w:name w:val="envelope return"/>
    <w:basedOn w:val="a1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4">
    <w:name w:val="FollowedHyperlink"/>
    <w:basedOn w:val="a2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afff5">
    <w:name w:val="footnote reference"/>
    <w:basedOn w:val="a2"/>
    <w:uiPriority w:val="99"/>
    <w:semiHidden/>
    <w:unhideWhenUsed/>
    <w:rsid w:val="00841714"/>
    <w:rPr>
      <w:vertAlign w:val="superscript"/>
    </w:rPr>
  </w:style>
  <w:style w:type="paragraph" w:styleId="afff6">
    <w:name w:val="footnote text"/>
    <w:basedOn w:val="a1"/>
    <w:link w:val="afff7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afff7">
    <w:name w:val="脚注文本 字符"/>
    <w:basedOn w:val="a2"/>
    <w:link w:val="afff6"/>
    <w:uiPriority w:val="99"/>
    <w:semiHidden/>
    <w:rsid w:val="00841714"/>
    <w:rPr>
      <w:szCs w:val="20"/>
    </w:rPr>
  </w:style>
  <w:style w:type="table" w:styleId="11">
    <w:name w:val="Grid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2-2">
    <w:name w:val="Grid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7">
    <w:name w:val="Grid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3">
    <w:name w:val="Grid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4-2">
    <w:name w:val="Grid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3">
    <w:name w:val="Grid Table 5 Dark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5-2">
    <w:name w:val="Grid Table 5 Dark Accent 2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1">
    <w:name w:val="Grid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6-2">
    <w:name w:val="Grid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Grid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1">
    <w:name w:val="Grid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60">
    <w:name w:val="标题 6 字符"/>
    <w:basedOn w:val="a2"/>
    <w:link w:val="6"/>
    <w:uiPriority w:val="9"/>
    <w:semiHidden/>
    <w:rsid w:val="005335E7"/>
    <w:rPr>
      <w:rFonts w:asciiTheme="majorHAnsi" w:eastAsia="微软雅黑" w:hAnsiTheme="majorHAnsi" w:cstheme="majorBidi"/>
      <w:color w:val="1B5A56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80">
    <w:name w:val="标题 8 字符"/>
    <w:basedOn w:val="a2"/>
    <w:link w:val="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841714"/>
  </w:style>
  <w:style w:type="paragraph" w:styleId="HTML0">
    <w:name w:val="HTML Address"/>
    <w:basedOn w:val="a1"/>
    <w:link w:val="HTML1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841714"/>
    <w:rPr>
      <w:i/>
      <w:iCs/>
    </w:rPr>
  </w:style>
  <w:style w:type="character" w:styleId="HTML2">
    <w:name w:val="HTML Cite"/>
    <w:basedOn w:val="a2"/>
    <w:uiPriority w:val="99"/>
    <w:semiHidden/>
    <w:unhideWhenUsed/>
    <w:rsid w:val="00841714"/>
    <w:rPr>
      <w:i/>
      <w:iCs/>
    </w:rPr>
  </w:style>
  <w:style w:type="character" w:styleId="HTML3">
    <w:name w:val="HTML Code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841714"/>
    <w:rPr>
      <w:i/>
      <w:iCs/>
    </w:rPr>
  </w:style>
  <w:style w:type="character" w:styleId="HTML5">
    <w:name w:val="HTML Keyboard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841714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841714"/>
    <w:rPr>
      <w:i/>
      <w:iCs/>
    </w:rPr>
  </w:style>
  <w:style w:type="character" w:styleId="afff8">
    <w:name w:val="Hyperlink"/>
    <w:basedOn w:val="a2"/>
    <w:uiPriority w:val="99"/>
    <w:semiHidden/>
    <w:unhideWhenUsed/>
    <w:rsid w:val="00841714"/>
    <w:rPr>
      <w:color w:val="0563C1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afff9">
    <w:name w:val="index heading"/>
    <w:basedOn w:val="a1"/>
    <w:next w:val="12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afffa">
    <w:name w:val="Intense Emphasis"/>
    <w:basedOn w:val="a2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afffb">
    <w:name w:val="Intense Quote"/>
    <w:basedOn w:val="a1"/>
    <w:next w:val="a1"/>
    <w:link w:val="afffc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afffc">
    <w:name w:val="明显引用 字符"/>
    <w:basedOn w:val="a2"/>
    <w:link w:val="afffb"/>
    <w:uiPriority w:val="30"/>
    <w:semiHidden/>
    <w:rsid w:val="00841714"/>
    <w:rPr>
      <w:i/>
      <w:iCs/>
      <w:color w:val="37B6AE" w:themeColor="accent1"/>
    </w:rPr>
  </w:style>
  <w:style w:type="character" w:styleId="afffd">
    <w:name w:val="Intense Reference"/>
    <w:basedOn w:val="a2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afffe">
    <w:name w:val="Light Grid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">
    <w:name w:val="Light List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0">
    <w:name w:val="Light Shading"/>
    <w:basedOn w:val="a3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1">
    <w:name w:val="line number"/>
    <w:basedOn w:val="a2"/>
    <w:uiPriority w:val="99"/>
    <w:semiHidden/>
    <w:unhideWhenUsed/>
    <w:rsid w:val="00841714"/>
  </w:style>
  <w:style w:type="paragraph" w:styleId="affff2">
    <w:name w:val="List"/>
    <w:basedOn w:val="a1"/>
    <w:uiPriority w:val="99"/>
    <w:semiHidden/>
    <w:unhideWhenUsed/>
    <w:rsid w:val="00841714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841714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841714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841714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841714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affff3">
    <w:name w:val="List Continue"/>
    <w:basedOn w:val="a1"/>
    <w:uiPriority w:val="99"/>
    <w:semiHidden/>
    <w:unhideWhenUsed/>
    <w:rsid w:val="00841714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841714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affff4">
    <w:name w:val="List Paragraph"/>
    <w:basedOn w:val="a1"/>
    <w:uiPriority w:val="34"/>
    <w:semiHidden/>
    <w:unhideWhenUsed/>
    <w:qFormat/>
    <w:rsid w:val="00841714"/>
    <w:pPr>
      <w:ind w:left="720"/>
      <w:contextualSpacing/>
    </w:pPr>
  </w:style>
  <w:style w:type="table" w:styleId="13">
    <w:name w:val="List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1-20">
    <w:name w:val="List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0">
    <w:name w:val="List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d">
    <w:name w:val="List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2-20">
    <w:name w:val="List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List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b">
    <w:name w:val="List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4-20">
    <w:name w:val="List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List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6-20">
    <w:name w:val="List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List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3">
    <w:name w:val="List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5">
    <w:name w:val="macro"/>
    <w:link w:val="affff6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6">
    <w:name w:val="宏文本 字符"/>
    <w:basedOn w:val="a2"/>
    <w:link w:val="affff5"/>
    <w:uiPriority w:val="99"/>
    <w:semiHidden/>
    <w:rsid w:val="00841714"/>
    <w:rPr>
      <w:rFonts w:ascii="Consolas" w:hAnsi="Consolas"/>
      <w:szCs w:val="20"/>
    </w:rPr>
  </w:style>
  <w:style w:type="table" w:styleId="14">
    <w:name w:val="Medium Grid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7">
    <w:name w:val="Message Header"/>
    <w:basedOn w:val="a1"/>
    <w:link w:val="affff8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8">
    <w:name w:val="信息标题 字符"/>
    <w:basedOn w:val="a2"/>
    <w:link w:val="affff7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9">
    <w:name w:val="Normal (Web)"/>
    <w:basedOn w:val="a1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affffa">
    <w:name w:val="Normal Indent"/>
    <w:basedOn w:val="a1"/>
    <w:uiPriority w:val="99"/>
    <w:semiHidden/>
    <w:unhideWhenUsed/>
    <w:rsid w:val="00841714"/>
    <w:pPr>
      <w:ind w:left="720"/>
    </w:pPr>
  </w:style>
  <w:style w:type="paragraph" w:styleId="affffb">
    <w:name w:val="Note Heading"/>
    <w:basedOn w:val="a1"/>
    <w:next w:val="a1"/>
    <w:link w:val="affffc"/>
    <w:uiPriority w:val="99"/>
    <w:semiHidden/>
    <w:unhideWhenUsed/>
    <w:rsid w:val="00841714"/>
    <w:pPr>
      <w:spacing w:after="0" w:line="240" w:lineRule="auto"/>
    </w:pPr>
  </w:style>
  <w:style w:type="character" w:customStyle="1" w:styleId="affffc">
    <w:name w:val="注释标题 字符"/>
    <w:basedOn w:val="a2"/>
    <w:link w:val="affffb"/>
    <w:uiPriority w:val="99"/>
    <w:semiHidden/>
    <w:rsid w:val="00841714"/>
  </w:style>
  <w:style w:type="character" w:styleId="affffd">
    <w:name w:val="page number"/>
    <w:basedOn w:val="a2"/>
    <w:uiPriority w:val="99"/>
    <w:semiHidden/>
    <w:unhideWhenUsed/>
    <w:rsid w:val="00841714"/>
  </w:style>
  <w:style w:type="table" w:styleId="17">
    <w:name w:val="Plain Table 1"/>
    <w:basedOn w:val="a3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e">
    <w:name w:val="Plain Text"/>
    <w:basedOn w:val="a1"/>
    <w:link w:val="afffff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afffff">
    <w:name w:val="纯文本 字符"/>
    <w:basedOn w:val="a2"/>
    <w:link w:val="affffe"/>
    <w:uiPriority w:val="99"/>
    <w:semiHidden/>
    <w:rsid w:val="00841714"/>
    <w:rPr>
      <w:rFonts w:ascii="Consolas" w:hAnsi="Consolas"/>
      <w:szCs w:val="21"/>
    </w:rPr>
  </w:style>
  <w:style w:type="paragraph" w:styleId="afffff0">
    <w:name w:val="Quote"/>
    <w:basedOn w:val="a1"/>
    <w:next w:val="a1"/>
    <w:link w:val="afffff1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afffff1">
    <w:name w:val="引用 字符"/>
    <w:basedOn w:val="a2"/>
    <w:link w:val="afffff0"/>
    <w:uiPriority w:val="29"/>
    <w:semiHidden/>
    <w:rsid w:val="00841714"/>
    <w:rPr>
      <w:i/>
      <w:iCs/>
      <w:color w:val="404040" w:themeColor="text1" w:themeTint="BF"/>
    </w:rPr>
  </w:style>
  <w:style w:type="paragraph" w:styleId="afffff2">
    <w:name w:val="Salutation"/>
    <w:basedOn w:val="a1"/>
    <w:next w:val="a1"/>
    <w:link w:val="afffff3"/>
    <w:uiPriority w:val="99"/>
    <w:semiHidden/>
    <w:unhideWhenUsed/>
    <w:rsid w:val="00841714"/>
  </w:style>
  <w:style w:type="character" w:customStyle="1" w:styleId="afffff3">
    <w:name w:val="称呼 字符"/>
    <w:basedOn w:val="a2"/>
    <w:link w:val="afffff2"/>
    <w:uiPriority w:val="99"/>
    <w:semiHidden/>
    <w:rsid w:val="00841714"/>
  </w:style>
  <w:style w:type="paragraph" w:styleId="afffff4">
    <w:name w:val="Signature"/>
    <w:basedOn w:val="a1"/>
    <w:link w:val="afffff5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fffff5">
    <w:name w:val="签名 字符"/>
    <w:basedOn w:val="a2"/>
    <w:link w:val="afffff4"/>
    <w:uiPriority w:val="99"/>
    <w:semiHidden/>
    <w:rsid w:val="00841714"/>
  </w:style>
  <w:style w:type="character" w:styleId="afffff6">
    <w:name w:val="Strong"/>
    <w:basedOn w:val="a2"/>
    <w:uiPriority w:val="22"/>
    <w:semiHidden/>
    <w:unhideWhenUsed/>
    <w:qFormat/>
    <w:rsid w:val="00841714"/>
    <w:rPr>
      <w:b/>
      <w:bCs/>
    </w:rPr>
  </w:style>
  <w:style w:type="character" w:styleId="afffff7">
    <w:name w:val="Subtle Emphasis"/>
    <w:basedOn w:val="a2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afffff8">
    <w:name w:val="Subtle Reference"/>
    <w:basedOn w:val="a2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18">
    <w:name w:val="Table 3D effects 1"/>
    <w:basedOn w:val="a3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3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3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3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1"/>
    <w:next w:val="a1"/>
    <w:uiPriority w:val="99"/>
    <w:semiHidden/>
    <w:unhideWhenUsed/>
    <w:rsid w:val="00841714"/>
    <w:pPr>
      <w:spacing w:after="0"/>
      <w:ind w:left="220" w:hanging="220"/>
    </w:pPr>
  </w:style>
  <w:style w:type="paragraph" w:styleId="afffffd">
    <w:name w:val="table of figures"/>
    <w:basedOn w:val="a1"/>
    <w:next w:val="a1"/>
    <w:uiPriority w:val="99"/>
    <w:semiHidden/>
    <w:unhideWhenUsed/>
    <w:rsid w:val="00841714"/>
    <w:pPr>
      <w:spacing w:after="0"/>
    </w:pPr>
  </w:style>
  <w:style w:type="table" w:styleId="afffffe">
    <w:name w:val="Table Professional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3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1"/>
    <w:next w:val="a1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841714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affffff1">
    <w:name w:val="图形"/>
    <w:basedOn w:val="a1"/>
    <w:next w:val="31"/>
    <w:link w:val="affffff2"/>
    <w:uiPriority w:val="10"/>
    <w:qFormat/>
    <w:rsid w:val="00C420C8"/>
    <w:pPr>
      <w:spacing w:before="320" w:after="80"/>
    </w:pPr>
  </w:style>
  <w:style w:type="character" w:customStyle="1" w:styleId="affffff2">
    <w:name w:val="图形字符"/>
    <w:basedOn w:val="a2"/>
    <w:link w:val="affffff1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ny%20Chen\AppData\Roaming\Microsoft\Templates\&#21019;&#24847;&#31616;&#21382;&#65292;&#30001;%20MOO%20&#35774;&#35745;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创意简历，由 MOO 设计</Template>
  <TotalTime>18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Chen</dc:creator>
  <cp:keywords/>
  <dc:description/>
  <cp:lastModifiedBy>Jiaming Chen</cp:lastModifiedBy>
  <cp:revision>1</cp:revision>
  <dcterms:created xsi:type="dcterms:W3CDTF">2021-09-01T09:38:00Z</dcterms:created>
  <dcterms:modified xsi:type="dcterms:W3CDTF">2021-09-01T10:42:00Z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